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4178DA" w:rsidRDefault="00FE6DC4">
      <w:pPr>
        <w:pStyle w:val="Titre"/>
      </w:pPr>
      <w:sdt>
        <w:sdtPr>
          <w:alias w:val="Titre :"/>
          <w:tag w:val="Titre :"/>
          <w:id w:val="726351117"/>
          <w:placeholder>
            <w:docPart w:val="3C6C879B914B47DCA5ED7617935CDE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423C6">
            <w:t xml:space="preserve">Rapport sur la conférence AI </w:t>
          </w:r>
          <w:proofErr w:type="spellStart"/>
          <w:r w:rsidR="001423C6">
            <w:t>Demystification</w:t>
          </w:r>
          <w:proofErr w:type="spellEnd"/>
          <w:r w:rsidR="001423C6">
            <w:t xml:space="preserve"> Schlumberger</w:t>
          </w:r>
        </w:sdtContent>
      </w:sdt>
    </w:p>
    <w:p w:rsidR="00B823AA" w:rsidRPr="004178DA" w:rsidRDefault="001423C6" w:rsidP="00B823AA">
      <w:pPr>
        <w:pStyle w:val="Titre20"/>
      </w:pPr>
      <w:r>
        <w:t xml:space="preserve">Laurent </w:t>
      </w:r>
      <w:proofErr w:type="spellStart"/>
      <w:r>
        <w:t>Butré</w:t>
      </w:r>
      <w:proofErr w:type="spellEnd"/>
      <w:r>
        <w:t>, 23 ans de carrière (responsable IA chez Schlumberger, Clamart)</w:t>
      </w:r>
    </w:p>
    <w:p w:rsidR="00E81978" w:rsidRPr="004178DA" w:rsidRDefault="001423C6" w:rsidP="00B823AA">
      <w:pPr>
        <w:pStyle w:val="Titre20"/>
      </w:pPr>
      <w:r>
        <w:t>Filières : TSIA, éventuellement SD…</w:t>
      </w:r>
    </w:p>
    <w:sdt>
      <w:sdtPr>
        <w:alias w:val="Note de l’auteur :"/>
        <w:tag w:val="Note de l’auteur :"/>
        <w:id w:val="266668659"/>
        <w:placeholder>
          <w:docPart w:val="D7E78389228A42B8AAFCB4B7C6B3E4C9"/>
        </w:placeholder>
        <w:temporary/>
        <w:showingPlcHdr/>
        <w15:appearance w15:val="hidden"/>
      </w:sdtPr>
      <w:sdtContent>
        <w:p w:rsidR="00E81978" w:rsidRPr="004178DA" w:rsidRDefault="005D3A03">
          <w:pPr>
            <w:pStyle w:val="Titre"/>
          </w:pPr>
          <w:r w:rsidRPr="004178DA">
            <w:rPr>
              <w:lang w:bidi="fr-FR"/>
            </w:rPr>
            <w:t>Note de l’auteur</w:t>
          </w:r>
        </w:p>
      </w:sdtContent>
    </w:sdt>
    <w:p w:rsidR="001423C6" w:rsidRDefault="001423C6" w:rsidP="001423C6">
      <w:pPr>
        <w:pStyle w:val="Titre20"/>
      </w:pPr>
      <w:r>
        <w:t xml:space="preserve">Le conférencier (Laurent B) a comme formation un master en mathématiques appliquées (celui de l’ENSIMAG) et a vu beaucoup d’horizons depuis le début de sa carrière : Support (Paris), VIP IT Support (NY), Business System Portfolio Manager (Paris, aurait dû poser un brevet pour ce </w:t>
      </w:r>
      <w:proofErr w:type="spellStart"/>
      <w:r>
        <w:t>dropbox</w:t>
      </w:r>
      <w:proofErr w:type="spellEnd"/>
      <w:r>
        <w:t xml:space="preserve"> interne qui a particulièrement plu), </w:t>
      </w:r>
      <w:proofErr w:type="spellStart"/>
      <w:r>
        <w:t>GeoMarket</w:t>
      </w:r>
      <w:proofErr w:type="spellEnd"/>
      <w:r>
        <w:t xml:space="preserve"> Manager (Australie), Desktop Services &amp; </w:t>
      </w:r>
      <w:proofErr w:type="spellStart"/>
      <w:r>
        <w:t>Mobility</w:t>
      </w:r>
      <w:proofErr w:type="spellEnd"/>
      <w:r>
        <w:t xml:space="preserve"> Manager (Houston), Innovation Manager (San Francisco) (c’est un remerciement : il y a développé du machine </w:t>
      </w:r>
      <w:proofErr w:type="spellStart"/>
      <w:r>
        <w:t>learning</w:t>
      </w:r>
      <w:proofErr w:type="spellEnd"/>
      <w:r>
        <w:t xml:space="preserve">, du </w:t>
      </w:r>
      <w:proofErr w:type="spellStart"/>
      <w:r>
        <w:t>chatbot</w:t>
      </w:r>
      <w:proofErr w:type="spellEnd"/>
      <w:r>
        <w:t xml:space="preserve">… est resté 2 ans dans la </w:t>
      </w:r>
      <w:proofErr w:type="spellStart"/>
      <w:r>
        <w:t>Silicon</w:t>
      </w:r>
      <w:proofErr w:type="spellEnd"/>
      <w:r>
        <w:t xml:space="preserve"> </w:t>
      </w:r>
      <w:proofErr w:type="spellStart"/>
      <w:r>
        <w:t>Valley</w:t>
      </w:r>
      <w:proofErr w:type="spellEnd"/>
      <w:r>
        <w:t> !) et enfin…</w:t>
      </w:r>
    </w:p>
    <w:p w:rsidR="001423C6" w:rsidRDefault="001423C6" w:rsidP="001423C6">
      <w:pPr>
        <w:pStyle w:val="Titre20"/>
      </w:pPr>
      <w:r>
        <w:t>A pris la direction (</w:t>
      </w:r>
      <w:proofErr w:type="spellStart"/>
      <w:r>
        <w:t>started</w:t>
      </w:r>
      <w:proofErr w:type="spellEnd"/>
      <w:r>
        <w:t xml:space="preserve"> from scratch) du laboratoire pour sa création et sa gestion à Paris (AI </w:t>
      </w:r>
      <w:proofErr w:type="spellStart"/>
      <w:r>
        <w:t>Lab</w:t>
      </w:r>
      <w:proofErr w:type="spellEnd"/>
      <w:r>
        <w:t xml:space="preserve">) </w:t>
      </w:r>
    </w:p>
    <w:p w:rsidR="001423C6" w:rsidRPr="004178DA" w:rsidRDefault="001423C6" w:rsidP="001423C6">
      <w:pPr>
        <w:pStyle w:val="Titre20"/>
      </w:pPr>
      <w:proofErr w:type="gramStart"/>
      <w:r>
        <w:t>Ca</w:t>
      </w:r>
      <w:proofErr w:type="gramEnd"/>
      <w:r>
        <w:t xml:space="preserve"> fait une grande carrière chez Schlumberger…</w:t>
      </w:r>
    </w:p>
    <w:sdt>
      <w:sdtPr>
        <w:alias w:val="Résumé :"/>
        <w:tag w:val="Résumé :"/>
        <w:id w:val="202146031"/>
        <w:placeholder>
          <w:docPart w:val="4F7009225CD847A3A0C1CBA478CD942C"/>
        </w:placeholder>
        <w:temporary/>
        <w:showingPlcHdr/>
        <w15:appearance w15:val="hidden"/>
      </w:sdtPr>
      <w:sdtContent>
        <w:p w:rsidR="00E81978" w:rsidRPr="004178DA" w:rsidRDefault="005D3A03">
          <w:pPr>
            <w:pStyle w:val="Titredesection"/>
          </w:pPr>
          <w:r w:rsidRPr="004178DA">
            <w:rPr>
              <w:lang w:bidi="fr-FR"/>
            </w:rPr>
            <w:t>Résumé</w:t>
          </w:r>
        </w:p>
      </w:sdtContent>
    </w:sdt>
    <w:p w:rsidR="00E81978" w:rsidRPr="004178DA" w:rsidRDefault="00D033A3">
      <w:pPr>
        <w:pStyle w:val="Sansinterligne"/>
      </w:pPr>
      <w:r>
        <w:t>Comment créer une IA, formater les données correctement, les challenges…</w:t>
      </w:r>
    </w:p>
    <w:p w:rsidR="00E81978" w:rsidRPr="004178DA" w:rsidRDefault="005D3A03">
      <w:r w:rsidRPr="004178DA">
        <w:rPr>
          <w:rStyle w:val="Accentuation"/>
          <w:lang w:bidi="fr-FR"/>
        </w:rPr>
        <w:t>Mots clés</w:t>
      </w:r>
      <w:r w:rsidR="00FA473C" w:rsidRPr="004178DA">
        <w:rPr>
          <w:lang w:bidi="fr-FR"/>
        </w:rPr>
        <w:t xml:space="preserve"> : </w:t>
      </w:r>
      <w:r w:rsidR="00D033A3">
        <w:t xml:space="preserve">IA, Data </w:t>
      </w:r>
      <w:proofErr w:type="spellStart"/>
      <w:r w:rsidR="00D033A3">
        <w:t>Processing</w:t>
      </w:r>
      <w:proofErr w:type="spellEnd"/>
      <w:r w:rsidR="00D033A3">
        <w:t xml:space="preserve">… </w:t>
      </w:r>
    </w:p>
    <w:p w:rsidR="00E81978" w:rsidRPr="004178DA" w:rsidRDefault="00FE6DC4">
      <w:pPr>
        <w:pStyle w:val="Titredesection"/>
      </w:pPr>
      <w:sdt>
        <w:sdtPr>
          <w:alias w:val="Titre de la section :"/>
          <w:tag w:val="Titre de la section :"/>
          <w:id w:val="984196707"/>
          <w:placeholder>
            <w:docPart w:val="834040C7226E4559A1F473BF2A53C8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423C6">
            <w:t xml:space="preserve">Rapport sur la conférence AI </w:t>
          </w:r>
          <w:proofErr w:type="spellStart"/>
          <w:r w:rsidR="001423C6">
            <w:t>Demystification</w:t>
          </w:r>
          <w:proofErr w:type="spellEnd"/>
          <w:r w:rsidR="001423C6">
            <w:t xml:space="preserve"> Schlumberger</w:t>
          </w:r>
        </w:sdtContent>
      </w:sdt>
    </w:p>
    <w:p w:rsidR="00E81978" w:rsidRPr="004178DA" w:rsidRDefault="00E81978"/>
    <w:p w:rsidR="00E81978" w:rsidRPr="004178DA" w:rsidRDefault="00D033A3">
      <w:pPr>
        <w:pStyle w:val="Titre1"/>
      </w:pPr>
      <w:r>
        <w:t xml:space="preserve">Slide 1 : </w:t>
      </w:r>
      <w:proofErr w:type="spellStart"/>
      <w:r w:rsidR="001423C6">
        <w:t>Definition</w:t>
      </w:r>
      <w:proofErr w:type="spellEnd"/>
      <w:r w:rsidR="001423C6">
        <w:t xml:space="preserve"> de l’IA</w:t>
      </w:r>
    </w:p>
    <w:p w:rsidR="00E81978" w:rsidRPr="004178DA" w:rsidRDefault="001423C6">
      <w:r>
        <w:t xml:space="preserve">L’IA se découpe en plusieurs sous-parties : Machine Learning, Machine perception, Intelligent robots, </w:t>
      </w:r>
      <w:proofErr w:type="spellStart"/>
      <w:r>
        <w:t>Automated</w:t>
      </w:r>
      <w:proofErr w:type="spellEnd"/>
      <w:r>
        <w:t xml:space="preserve"> planning, </w:t>
      </w:r>
      <w:proofErr w:type="spellStart"/>
      <w:r>
        <w:t>Knowledge</w:t>
      </w:r>
      <w:proofErr w:type="spellEnd"/>
      <w:r>
        <w:t xml:space="preserve"> </w:t>
      </w:r>
      <w:proofErr w:type="spellStart"/>
      <w:r>
        <w:t>Representation</w:t>
      </w:r>
      <w:proofErr w:type="spellEnd"/>
      <w:r>
        <w:t xml:space="preserve"> &amp; </w:t>
      </w:r>
      <w:proofErr w:type="spellStart"/>
      <w:r>
        <w:t>Reasoning</w:t>
      </w:r>
      <w:proofErr w:type="spellEnd"/>
      <w:r>
        <w:t xml:space="preserve">, Natural </w:t>
      </w:r>
      <w:proofErr w:type="spellStart"/>
      <w:r>
        <w:t>Language</w:t>
      </w:r>
      <w:proofErr w:type="spellEnd"/>
      <w:r>
        <w:t xml:space="preserve"> </w:t>
      </w:r>
      <w:proofErr w:type="spellStart"/>
      <w:r>
        <w:t>Processing</w:t>
      </w:r>
      <w:proofErr w:type="spellEnd"/>
      <w:r>
        <w:t xml:space="preserve">… On n’a pas toujours le luxe de la donnée ! On ne fait pas toujours du </w:t>
      </w:r>
      <w:proofErr w:type="spellStart"/>
      <w:r>
        <w:t>BruteForce</w:t>
      </w:r>
      <w:proofErr w:type="spellEnd"/>
      <w:r>
        <w:t>… Il y a donc dans chacun de ces domaines principaux d’autres sous-domaines.</w:t>
      </w:r>
    </w:p>
    <w:p w:rsidR="00E81978" w:rsidRPr="004178DA" w:rsidRDefault="001423C6" w:rsidP="001423C6">
      <w:pPr>
        <w:pStyle w:val="Titre2"/>
      </w:pPr>
      <w:r>
        <w:t xml:space="preserve">Les étapes fondamentales dans la création de l’IA : </w:t>
      </w:r>
    </w:p>
    <w:p w:rsidR="00355DCA" w:rsidRPr="004178DA" w:rsidRDefault="001423C6" w:rsidP="00C31D30">
      <w:pPr>
        <w:pStyle w:val="Titre3"/>
      </w:pPr>
      <w:r>
        <w:t xml:space="preserve">Workflow, </w:t>
      </w:r>
      <w:proofErr w:type="spellStart"/>
      <w:r>
        <w:t>Digitalization</w:t>
      </w:r>
      <w:proofErr w:type="spellEnd"/>
      <w:r>
        <w:t>, Automation, PUIS AI</w:t>
      </w:r>
      <w:r w:rsidR="00355DCA" w:rsidRPr="004178DA">
        <w:rPr>
          <w:lang w:bidi="fr-FR"/>
        </w:rPr>
        <w:t>.</w:t>
      </w:r>
    </w:p>
    <w:p w:rsidR="00E81978" w:rsidRPr="004178DA" w:rsidRDefault="001423C6">
      <w:pPr>
        <w:rPr>
          <w:b/>
          <w:bCs/>
        </w:rPr>
      </w:pPr>
      <w:r>
        <w:t>On fait évoluer également l’état des données en parallèle. D’abord on la collecte, on la nettoie, on l’explore/analyse, on la modélise (on Model la data), et enfin on l’interprète.</w:t>
      </w:r>
    </w:p>
    <w:p w:rsidR="00355DCA" w:rsidRPr="004178DA" w:rsidRDefault="001423C6" w:rsidP="001423C6">
      <w:pPr>
        <w:pStyle w:val="Titre3"/>
      </w:pPr>
      <w:r>
        <w:t xml:space="preserve">On peut pour cela rentrer des données structurées (BDD SQL par exemple, ou des </w:t>
      </w:r>
      <w:proofErr w:type="spellStart"/>
      <w:r>
        <w:t>str</w:t>
      </w:r>
      <w:proofErr w:type="spellEnd"/>
      <w:r>
        <w:t xml:space="preserve"> découpées…), ou non structurées (</w:t>
      </w:r>
      <w:proofErr w:type="spellStart"/>
      <w:r>
        <w:t>pdf</w:t>
      </w:r>
      <w:proofErr w:type="spellEnd"/>
      <w:r>
        <w:t>)</w:t>
      </w:r>
    </w:p>
    <w:p w:rsidR="00E81978" w:rsidRPr="004178DA" w:rsidRDefault="001423C6">
      <w:pPr>
        <w:rPr>
          <w:b/>
          <w:bCs/>
        </w:rPr>
      </w:pPr>
      <w:r>
        <w:t xml:space="preserve">Egalement la sortie peut se faire de manière structurée ou non. Il y a deux phases lors du Machine </w:t>
      </w:r>
      <w:proofErr w:type="spellStart"/>
      <w:r>
        <w:t>learning</w:t>
      </w:r>
      <w:proofErr w:type="spellEnd"/>
      <w:r>
        <w:t xml:space="preserve"> : Training, </w:t>
      </w:r>
      <w:proofErr w:type="spellStart"/>
      <w:r>
        <w:t>Inference</w:t>
      </w:r>
      <w:proofErr w:type="spellEnd"/>
      <w:r>
        <w:t xml:space="preserve">. </w:t>
      </w:r>
    </w:p>
    <w:p w:rsidR="00355DCA" w:rsidRPr="001423C6" w:rsidRDefault="001423C6" w:rsidP="00C31D30">
      <w:pPr>
        <w:pStyle w:val="Titre5"/>
        <w:rPr>
          <w:lang w:val="en-US"/>
        </w:rPr>
      </w:pPr>
      <w:r w:rsidRPr="001423C6">
        <w:rPr>
          <w:lang w:val="en-US"/>
        </w:rPr>
        <w:t>Training</w:t>
      </w:r>
      <w:r w:rsidR="00355DCA" w:rsidRPr="001423C6">
        <w:rPr>
          <w:lang w:val="en-US" w:bidi="fr-FR"/>
        </w:rPr>
        <w:t>.</w:t>
      </w:r>
    </w:p>
    <w:p w:rsidR="00E81978" w:rsidRDefault="001423C6">
      <w:pPr>
        <w:rPr>
          <w:lang w:val="en-US"/>
        </w:rPr>
      </w:pPr>
      <w:r w:rsidRPr="001423C6">
        <w:rPr>
          <w:lang w:val="en-US"/>
        </w:rPr>
        <w:t xml:space="preserve">Raw Data + Class =&gt; Properties =&gt; Statistical Model Class </w:t>
      </w:r>
      <w:r>
        <w:rPr>
          <w:lang w:val="en-US"/>
        </w:rPr>
        <w:t>= f(</w:t>
      </w:r>
      <w:proofErr w:type="spellStart"/>
      <w:r>
        <w:rPr>
          <w:lang w:val="en-US"/>
        </w:rPr>
        <w:t>propriétés</w:t>
      </w:r>
      <w:proofErr w:type="spellEnd"/>
      <w:r>
        <w:rPr>
          <w:lang w:val="en-US"/>
        </w:rPr>
        <w:t>)</w:t>
      </w:r>
    </w:p>
    <w:p w:rsidR="001423C6" w:rsidRDefault="00D033A3" w:rsidP="00D033A3">
      <w:pPr>
        <w:pStyle w:val="Titre5"/>
        <w:rPr>
          <w:lang w:val="en-US"/>
        </w:rPr>
      </w:pPr>
      <w:r>
        <w:rPr>
          <w:lang w:val="en-US"/>
        </w:rPr>
        <w:t>Inference.</w:t>
      </w:r>
    </w:p>
    <w:p w:rsidR="00D033A3" w:rsidRPr="00D033A3" w:rsidRDefault="00D033A3">
      <w:r>
        <w:rPr>
          <w:lang w:val="en-US"/>
        </w:rPr>
        <w:t xml:space="preserve">Raw Data + Properties =&gt; Class? </w:t>
      </w:r>
      <w:r w:rsidRPr="00D033A3">
        <w:t>= f(Propriétés)</w:t>
      </w:r>
    </w:p>
    <w:p w:rsidR="00D033A3" w:rsidRDefault="00D033A3" w:rsidP="00D033A3">
      <w:pPr>
        <w:ind w:firstLine="0"/>
      </w:pPr>
      <w:r w:rsidRPr="00D033A3">
        <w:t>Machine Learning : c’est l’humain qui extrait les données et les exploite pour le redonner à la machine</w:t>
      </w:r>
      <w:r>
        <w:t xml:space="preserve">, au réseau de neurones… contrairement au </w:t>
      </w:r>
      <w:proofErr w:type="spellStart"/>
      <w:r>
        <w:t>Deep</w:t>
      </w:r>
      <w:proofErr w:type="spellEnd"/>
      <w:r>
        <w:t xml:space="preserve"> Learning qui laisse à la machine le devoir de s’adapter elle-même, de s’autocorriger pour nous rendre le meilleur output possible à partir d’un output. Le </w:t>
      </w:r>
      <w:proofErr w:type="spellStart"/>
      <w:r>
        <w:t>Feature</w:t>
      </w:r>
      <w:proofErr w:type="spellEnd"/>
      <w:r>
        <w:t xml:space="preserve"> Extraction + Classification se fait par la machine.  Ce sont </w:t>
      </w:r>
      <w:proofErr w:type="spellStart"/>
      <w:r>
        <w:t>els</w:t>
      </w:r>
      <w:proofErr w:type="spellEnd"/>
      <w:r>
        <w:t xml:space="preserve"> deux façons d’extraire des propriétés. </w:t>
      </w:r>
    </w:p>
    <w:p w:rsidR="00D033A3" w:rsidRDefault="00D033A3" w:rsidP="00D033A3">
      <w:pPr>
        <w:ind w:firstLine="0"/>
      </w:pPr>
      <w:r>
        <w:lastRenderedPageBreak/>
        <w:t xml:space="preserve">On a également deux types d’erreurs : False Positive / False </w:t>
      </w:r>
      <w:proofErr w:type="spellStart"/>
      <w:r>
        <w:t>Negative</w:t>
      </w:r>
      <w:proofErr w:type="spellEnd"/>
      <w:r>
        <w:t xml:space="preserve">, ou encore deux types d’Output : Classification / </w:t>
      </w:r>
      <w:proofErr w:type="spellStart"/>
      <w:r>
        <w:t>Regression</w:t>
      </w:r>
      <w:proofErr w:type="spellEnd"/>
      <w:r>
        <w:t>… (</w:t>
      </w:r>
      <w:proofErr w:type="spellStart"/>
      <w:r>
        <w:t>cf</w:t>
      </w:r>
      <w:proofErr w:type="spellEnd"/>
      <w:r>
        <w:t xml:space="preserve"> </w:t>
      </w:r>
      <w:proofErr w:type="spellStart"/>
      <w:r>
        <w:t>png</w:t>
      </w:r>
      <w:proofErr w:type="spellEnd"/>
      <w:r>
        <w:t>)</w:t>
      </w:r>
    </w:p>
    <w:p w:rsidR="00D033A3" w:rsidRDefault="00D033A3" w:rsidP="00D033A3">
      <w:pPr>
        <w:ind w:firstLine="0"/>
      </w:pPr>
    </w:p>
    <w:p w:rsidR="00D033A3" w:rsidRDefault="00D033A3" w:rsidP="00D033A3">
      <w:pPr>
        <w:pStyle w:val="Titre1"/>
      </w:pPr>
      <w:r w:rsidRPr="00D033A3">
        <w:t xml:space="preserve">Slide 2 : Data </w:t>
      </w:r>
      <w:proofErr w:type="spellStart"/>
      <w:r w:rsidRPr="00D033A3">
        <w:t>Preparation</w:t>
      </w:r>
      <w:proofErr w:type="spellEnd"/>
      <w:r w:rsidRPr="00D033A3">
        <w:t xml:space="preserve"> </w:t>
      </w:r>
    </w:p>
    <w:p w:rsidR="00D033A3" w:rsidRPr="00D033A3" w:rsidRDefault="00D033A3" w:rsidP="00D033A3">
      <w:pPr>
        <w:ind w:firstLine="0"/>
      </w:pPr>
      <w:r>
        <w:rPr>
          <w:b/>
        </w:rPr>
        <w:tab/>
        <w:t xml:space="preserve">Sensitive Data </w:t>
      </w:r>
      <w:r>
        <w:t xml:space="preserve">– Quelles données utilisées, dans quel pays, comment les récupérer ? </w:t>
      </w:r>
    </w:p>
    <w:p w:rsidR="00E07F2E" w:rsidRDefault="00D033A3" w:rsidP="00D033A3">
      <w:pPr>
        <w:ind w:firstLine="0"/>
      </w:pPr>
      <w:r>
        <w:rPr>
          <w:b/>
        </w:rPr>
        <w:tab/>
        <w:t xml:space="preserve">Data </w:t>
      </w:r>
      <w:proofErr w:type="spellStart"/>
      <w:r>
        <w:rPr>
          <w:b/>
        </w:rPr>
        <w:t>Preprocessing</w:t>
      </w:r>
      <w:proofErr w:type="spellEnd"/>
      <w:r>
        <w:rPr>
          <w:b/>
        </w:rPr>
        <w:t xml:space="preserve"> – </w:t>
      </w:r>
      <w:r>
        <w:t xml:space="preserve">Création du </w:t>
      </w:r>
      <w:proofErr w:type="spellStart"/>
      <w:r>
        <w:t>dataset</w:t>
      </w:r>
      <w:proofErr w:type="spellEnd"/>
      <w:r>
        <w:t xml:space="preserve"> avec plusieurs sources, nettoyer </w:t>
      </w:r>
      <w:r w:rsidR="00E07F2E">
        <w:t>la donnée et la polir, puis la transformer avant de l’équilibrer</w:t>
      </w:r>
      <w:r>
        <w:t xml:space="preserve">. Respectivement : formater, ajuster, aligner, tout mettre en même résolution, remettre aux mêmes durées… puis </w:t>
      </w:r>
      <w:r w:rsidR="00E07F2E">
        <w:t xml:space="preserve">combler les valeurs manquantes (max, min, </w:t>
      </w:r>
      <w:proofErr w:type="spellStart"/>
      <w:r w:rsidR="00E07F2E">
        <w:t>moy</w:t>
      </w:r>
      <w:proofErr w:type="spellEnd"/>
      <w:r w:rsidR="00E07F2E">
        <w:t xml:space="preserve">…), les valeurs fausses et les extrêmes… ensuite un traitement type standardisation, normalisation et autres transformations. </w:t>
      </w:r>
      <w:proofErr w:type="spellStart"/>
      <w:r w:rsidR="00E07F2E">
        <w:t>Step</w:t>
      </w:r>
      <w:proofErr w:type="spellEnd"/>
      <w:r w:rsidR="00E07F2E">
        <w:t xml:space="preserve"> 4 : Balance Data, étape intéressante. Data augmentation / </w:t>
      </w:r>
      <w:proofErr w:type="spellStart"/>
      <w:r w:rsidR="00E07F2E">
        <w:t>Oversampling</w:t>
      </w:r>
      <w:proofErr w:type="spellEnd"/>
      <w:r w:rsidR="00E07F2E">
        <w:t xml:space="preserve"> / </w:t>
      </w:r>
      <w:proofErr w:type="spellStart"/>
      <w:r w:rsidR="00E07F2E">
        <w:t>Undersampling</w:t>
      </w:r>
      <w:proofErr w:type="spellEnd"/>
      <w:r w:rsidR="00E07F2E">
        <w:t xml:space="preserve">. Exemples de biais : Celui sur la résolution des caméras pour la détection de valises abandonnées dans des gares (startup qui avait acheté pour 10K de valises. Le problème était que les 95% de réussite au départ étaient corrects pour des </w:t>
      </w:r>
      <w:r w:rsidR="00E07F2E" w:rsidRPr="00E07F2E">
        <w:rPr>
          <w:b/>
          <w:u w:val="single"/>
        </w:rPr>
        <w:t>caméras d’entraînement à résolution plus haute que dans la gare,</w:t>
      </w:r>
      <w:r w:rsidR="00E07F2E">
        <w:t xml:space="preserve"> où la résolution est beaucoup plus faible... l’efficacité est tombée à 5%), ou celui de détection de « criminel » juste en étudiant la photo d’identité. Problème ? Le jeu de données utilisé était sur des prisonniers qui portaient tous la même chemise, ce qui a évidemment été détecté par le réseau de neurones… Voilà deux exemples de biais. Il faut faire très attention aux jeux de données que l’on utilise. </w:t>
      </w:r>
    </w:p>
    <w:p w:rsidR="00E07F2E" w:rsidRDefault="00E07F2E" w:rsidP="00D033A3">
      <w:pPr>
        <w:ind w:firstLine="0"/>
      </w:pPr>
      <w:r>
        <w:t>Comment se rendre compte qu’un réseau de neurones, qu’une IA est biaisée ? Il faut d’abord être conscient que cela peut arriver, c’est déjà bien. Exemple du bot automatique de réponse Twitter, qui est devenu raciste suite à des insultes… Mais c’est très difficile.</w:t>
      </w:r>
    </w:p>
    <w:p w:rsidR="00E07F2E" w:rsidRDefault="00E07F2E" w:rsidP="00D033A3">
      <w:pPr>
        <w:ind w:firstLine="0"/>
      </w:pPr>
      <w:r>
        <w:t>Data augmentation : l’art de grossir une base de données de la bonne manière. Copies légèrement modifiées de données existantes, données synthétiques</w:t>
      </w:r>
      <w:r w:rsidR="00582C44">
        <w:t xml:space="preserve">, données traitées comme </w:t>
      </w:r>
      <w:r w:rsidR="00582C44">
        <w:lastRenderedPageBreak/>
        <w:t xml:space="preserve">par exemple saturées, retournées pour des images, en changeant le temps et l’ordre des mots pour du texte, … </w:t>
      </w:r>
    </w:p>
    <w:p w:rsidR="00582C44" w:rsidRDefault="00582C44" w:rsidP="00D033A3">
      <w:pPr>
        <w:ind w:firstLine="0"/>
      </w:pPr>
    </w:p>
    <w:p w:rsidR="00582C44" w:rsidRDefault="00582C44" w:rsidP="00D033A3">
      <w:pPr>
        <w:ind w:firstLine="0"/>
      </w:pPr>
      <w:r>
        <w:t xml:space="preserve">Les slides suivantes sont sur Schlumberger (pétrole, donc) en particulier. Comment se servent-ils de l’IA ? Augmenter, Accélérer, Automatiser. Exemple : trouver des rivières souterraines qui sont souvent des lieux de migration du pétrole. Bon exemple pour opposer le Data </w:t>
      </w:r>
      <w:proofErr w:type="spellStart"/>
      <w:r>
        <w:t>Scientist</w:t>
      </w:r>
      <w:proofErr w:type="spellEnd"/>
      <w:r>
        <w:t xml:space="preserve"> et le Domaine Expert -&gt; Le </w:t>
      </w:r>
      <w:proofErr w:type="spellStart"/>
      <w:r>
        <w:t>DataScientist</w:t>
      </w:r>
      <w:proofErr w:type="spellEnd"/>
      <w:r>
        <w:t xml:space="preserve"> préfère avoir 90% de réussite et amputer les données de pointe. </w:t>
      </w:r>
      <w:r w:rsidR="008D5EEA">
        <w:t xml:space="preserve">Le </w:t>
      </w:r>
      <w:proofErr w:type="spellStart"/>
      <w:r w:rsidR="008D5EEA">
        <w:t>domain</w:t>
      </w:r>
      <w:proofErr w:type="spellEnd"/>
      <w:r w:rsidR="008D5EEA">
        <w:t xml:space="preserve"> expert préfère largement l’autre cas : il préfère les cas extrêmes ! Par exemple, un jeu de données bien uniforme à 99% sur l’étude des sols peut par exemple révéler une seule ou deux images (le 1%) où l’algorithme échoue, parce qu’il y a une rivière souterraine qui fausse l’image… Ce que veut le D.E. !</w:t>
      </w:r>
    </w:p>
    <w:p w:rsidR="008D5EEA" w:rsidRDefault="00582C44" w:rsidP="00D033A3">
      <w:pPr>
        <w:ind w:firstLine="0"/>
      </w:pPr>
      <w:r>
        <w:t xml:space="preserve">Problématiques de l’énergie : stockage, transport, restitution. </w:t>
      </w:r>
      <w:proofErr w:type="spellStart"/>
      <w:r>
        <w:t>Ajd</w:t>
      </w:r>
      <w:proofErr w:type="spellEnd"/>
      <w:r>
        <w:t xml:space="preserve">, le pétrole est la seule énergie à être facile à stocker, transporter, à restituer… Modèle économique de Schlumberger pérenne à 10 ans OK, à 50 ans, non… Mais l’entreprise applique toute sa technologie pour prendre le virage. L’hydrogène remplit les trois critères, mais gros problème de génération. Les renouvelables ? Problème de stockage et de transport… </w:t>
      </w:r>
      <w:proofErr w:type="spellStart"/>
      <w:r>
        <w:t>Askip</w:t>
      </w:r>
      <w:proofErr w:type="spellEnd"/>
      <w:r>
        <w:t>, selon Laurent B., le problème n’est pas tant le pétrole que la demande énergétique des humains aujourd’hui. Assez bonne présence en France, avec 6 centres de technologie, plus 5-6 autres (trop vite). Prix d’un puits de pétrole :</w:t>
      </w:r>
      <w:r w:rsidR="008D5EEA">
        <w:t xml:space="preserve"> 50K/jour sur la te</w:t>
      </w:r>
      <w:r>
        <w:t xml:space="preserve">rre, 1M/jour en mer. </w:t>
      </w:r>
    </w:p>
    <w:p w:rsidR="008D5EEA" w:rsidRDefault="008D5EEA" w:rsidP="00D033A3">
      <w:pPr>
        <w:ind w:firstLine="0"/>
      </w:pPr>
    </w:p>
    <w:p w:rsidR="008D5EEA" w:rsidRDefault="008D5EEA" w:rsidP="00D033A3">
      <w:pPr>
        <w:ind w:firstLine="0"/>
      </w:pPr>
      <w:r>
        <w:t xml:space="preserve">Un exemple pratique : complétion d’images pour l’étude des appareils qu’on envoie sous terre (pour les formes, pour bien les coller aux parois). Un autre (juste mentionné) : image </w:t>
      </w:r>
      <w:proofErr w:type="spellStart"/>
      <w:r>
        <w:t>completion</w:t>
      </w:r>
      <w:proofErr w:type="spellEnd"/>
      <w:r>
        <w:t xml:space="preserve"> en temps réel pendant le forage pour extrapoler sur ce qu’on sait pour cartographier les fonds. Encore un exemple : Vision AI Classifier. Des cônes de diamant noir. C’est pour le forage. Pour savoir lesquelles remplacer, on utilise comme un dentiste, qui va </w:t>
      </w:r>
      <w:r>
        <w:lastRenderedPageBreak/>
        <w:t xml:space="preserve">leur faire passer un test (good, </w:t>
      </w:r>
      <w:proofErr w:type="spellStart"/>
      <w:r>
        <w:t>bad</w:t>
      </w:r>
      <w:proofErr w:type="spellEnd"/>
      <w:r>
        <w:t xml:space="preserve"> state… il faut reconnaître les usures de dents). L’IA permet d’identifier lesquelles n’ont pas besoin d’être observées, ou lesquelles ont besoin d’être remplacées etc… </w:t>
      </w:r>
    </w:p>
    <w:p w:rsidR="008D5EEA" w:rsidRPr="008D5EEA" w:rsidRDefault="008D5EEA" w:rsidP="00D033A3">
      <w:pPr>
        <w:ind w:firstLine="0"/>
        <w:rPr>
          <w:b/>
          <w:sz w:val="28"/>
        </w:rPr>
      </w:pPr>
    </w:p>
    <w:p w:rsidR="008D5EEA" w:rsidRPr="008D5EEA" w:rsidRDefault="008D5EEA" w:rsidP="008D5EEA">
      <w:pPr>
        <w:pStyle w:val="Titre20"/>
        <w:rPr>
          <w:b/>
          <w:sz w:val="28"/>
        </w:rPr>
      </w:pPr>
      <w:r w:rsidRPr="008D5EEA">
        <w:rPr>
          <w:b/>
          <w:sz w:val="28"/>
        </w:rPr>
        <w:t xml:space="preserve">Digital Hardware – Lionel </w:t>
      </w:r>
      <w:proofErr w:type="spellStart"/>
      <w:r w:rsidRPr="008D5EEA">
        <w:rPr>
          <w:b/>
          <w:sz w:val="28"/>
        </w:rPr>
        <w:t>Beneteau</w:t>
      </w:r>
      <w:proofErr w:type="spellEnd"/>
    </w:p>
    <w:p w:rsidR="008D5EEA" w:rsidRPr="008D5EEA" w:rsidRDefault="008D5EEA" w:rsidP="008D5EEA">
      <w:pPr>
        <w:pStyle w:val="Titre20"/>
        <w:rPr>
          <w:b/>
          <w:sz w:val="28"/>
        </w:rPr>
      </w:pPr>
      <w:r w:rsidRPr="008D5EEA">
        <w:rPr>
          <w:b/>
          <w:sz w:val="28"/>
        </w:rPr>
        <w:t>Partie 2</w:t>
      </w:r>
    </w:p>
    <w:p w:rsidR="00D033A3" w:rsidRDefault="008D5EEA" w:rsidP="00D033A3">
      <w:pPr>
        <w:ind w:firstLine="0"/>
      </w:pPr>
      <w:r>
        <w:t>Introduction : l’accès à l’énergie pas chère : le pétrole est la ressource phare. Surtout dans les pays émergents. Schlumberger accompagne dans la transition déjà vers le gaz, qui est déjà mieux en tout cas sur la génération de gaz à effet de serre. Autre remarque : Schlumberger se diversifie en dehors du pétrole !</w:t>
      </w:r>
    </w:p>
    <w:p w:rsidR="008D5EEA" w:rsidRDefault="008D5EEA" w:rsidP="00D033A3">
      <w:pPr>
        <w:ind w:firstLine="0"/>
      </w:pPr>
      <w:r>
        <w:t xml:space="preserve">Un ancien de Telecom : diplôme en 1987, doctorat à </w:t>
      </w:r>
      <w:proofErr w:type="spellStart"/>
      <w:r>
        <w:t>telecom</w:t>
      </w:r>
      <w:proofErr w:type="spellEnd"/>
      <w:r>
        <w:t xml:space="preserve"> en électronique, y est rentré à l’époque en électronique, a commencé dans les compteurs (à 200°C), puis a fait de la gestion de projet, à Houston, Oslo… Est revenu à Clamart pour de l’électronique haute température. Maintenant, s’occupe de la transformation digitale. Sur la Data. L’extraction de données aujourd’hui ne se fait pas de façon optimale. Réduire l’usure, le temps de traitement, réduire les déchets, augmenter la durée de vie, réduire l’émission de gaz à effet de serre. </w:t>
      </w:r>
    </w:p>
    <w:p w:rsidR="008D5EEA" w:rsidRDefault="008D5EEA" w:rsidP="008D5EEA">
      <w:pPr>
        <w:ind w:firstLine="0"/>
        <w:jc w:val="center"/>
        <w:rPr>
          <w:b/>
          <w:sz w:val="28"/>
        </w:rPr>
      </w:pPr>
      <w:r>
        <w:rPr>
          <w:b/>
          <w:sz w:val="28"/>
        </w:rPr>
        <w:t>Le digital hardware dans un futur proche</w:t>
      </w:r>
    </w:p>
    <w:p w:rsidR="00A54E24" w:rsidRDefault="00A54E24" w:rsidP="008D5EEA">
      <w:pPr>
        <w:ind w:firstLine="0"/>
      </w:pPr>
      <w:r>
        <w:t xml:space="preserve">L’adaptabilité, la </w:t>
      </w:r>
      <w:proofErr w:type="spellStart"/>
      <w:r>
        <w:t>customizabilité</w:t>
      </w:r>
      <w:proofErr w:type="spellEnd"/>
      <w:r>
        <w:t xml:space="preserve"> des équipements en fonction du client et de la zone géographique : très important.</w:t>
      </w:r>
    </w:p>
    <w:p w:rsidR="008D5EEA" w:rsidRDefault="008D5EEA" w:rsidP="008D5EEA">
      <w:pPr>
        <w:ind w:firstLine="0"/>
      </w:pPr>
      <w:r>
        <w:t>La modélisation, le digital permet de progresser sur la gestion de l’usure des équipements sur place par exemple, pour des r</w:t>
      </w:r>
      <w:r w:rsidR="00A54E24">
        <w:t xml:space="preserve">aisons budgétaires et </w:t>
      </w:r>
      <w:proofErr w:type="spellStart"/>
      <w:r w:rsidR="00A54E24">
        <w:t>envirionnementales</w:t>
      </w:r>
      <w:proofErr w:type="spellEnd"/>
      <w:r w:rsidR="00A54E24">
        <w:t>, et aussi de temps, de ne pas passer trop de temps à remplacer ou à vérifier qu’il faut remplacer etc…</w:t>
      </w:r>
    </w:p>
    <w:p w:rsidR="008D5EEA" w:rsidRDefault="008D5EEA" w:rsidP="008D5EEA">
      <w:pPr>
        <w:ind w:firstLine="0"/>
      </w:pPr>
      <w:r>
        <w:t xml:space="preserve">L’IA s’applique bien là où ce qu’on lui demande est facile est répétable. Pas compliqué et qu’on ne sait pas faire ! High </w:t>
      </w:r>
      <w:proofErr w:type="spellStart"/>
      <w:r>
        <w:t>Level</w:t>
      </w:r>
      <w:proofErr w:type="spellEnd"/>
      <w:r>
        <w:t xml:space="preserve"> Automation = algorithmes d’automatisation pour que les équipements prennent en compte leur environnement et les perturbations, les anomalies, et </w:t>
      </w:r>
      <w:r>
        <w:lastRenderedPageBreak/>
        <w:t xml:space="preserve">s’adaptent. </w:t>
      </w:r>
      <w:r w:rsidR="00A54E24">
        <w:t xml:space="preserve">Comment faire du digital hardware </w:t>
      </w:r>
      <w:proofErr w:type="spellStart"/>
      <w:r w:rsidR="00A54E24">
        <w:t>enhancement</w:t>
      </w:r>
      <w:proofErr w:type="spellEnd"/>
      <w:r w:rsidR="00A54E24">
        <w:t xml:space="preserve"> via </w:t>
      </w:r>
      <w:proofErr w:type="spellStart"/>
      <w:r w:rsidR="00A54E24">
        <w:t>Modeling</w:t>
      </w:r>
      <w:proofErr w:type="spellEnd"/>
      <w:r w:rsidR="00A54E24">
        <w:t xml:space="preserve"> ? On fait des modèles, statistiques, des avatars, pour consommer intelligemment les données qui remontent, interconnecter les modèles et ensuite : voir s’il y a des risques de pollution, de panne, d’usure, de performance… La détection du risque c’est extrêmement important. Le taux de fiabilité du modèle doit être &gt;95% au vu des risques. On veut créer des modèles hybrides : Experts + Data </w:t>
      </w:r>
      <w:proofErr w:type="spellStart"/>
      <w:r w:rsidR="00A54E24">
        <w:t>Driven</w:t>
      </w:r>
      <w:proofErr w:type="spellEnd"/>
      <w:r w:rsidR="00A54E24">
        <w:t xml:space="preserve">. Excellent niveau de fiabilité dans un temps raisonnable qui permet de prendre une décision business. Travail conjoint entre Data </w:t>
      </w:r>
      <w:proofErr w:type="spellStart"/>
      <w:r w:rsidR="00A54E24">
        <w:t>Engineers</w:t>
      </w:r>
      <w:proofErr w:type="spellEnd"/>
      <w:r w:rsidR="00A54E24">
        <w:t xml:space="preserve"> et Experts Domaines est d’une importance capitale. </w:t>
      </w:r>
    </w:p>
    <w:p w:rsidR="00A54E24" w:rsidRDefault="00A54E24" w:rsidP="008D5EEA">
      <w:pPr>
        <w:ind w:firstLine="0"/>
      </w:pPr>
      <w:r>
        <w:t xml:space="preserve">L’erreur est une catastrophe pour Schlumberger. Leurs travaux ont beaucoup d’importance, et rien n’est toléré. Etre fiable est CAPITAL. Encore une fois deux mondes s’opposent : le domaine mathématique des Data </w:t>
      </w:r>
      <w:proofErr w:type="spellStart"/>
      <w:r>
        <w:t>Scientist</w:t>
      </w:r>
      <w:proofErr w:type="spellEnd"/>
      <w:r>
        <w:t xml:space="preserve"> Vs domaine physico-géologique des </w:t>
      </w:r>
      <w:proofErr w:type="spellStart"/>
      <w:r>
        <w:t>domain</w:t>
      </w:r>
      <w:proofErr w:type="spellEnd"/>
      <w:r>
        <w:t xml:space="preserve"> experts. On va beaucoup plus loin si on arrive à faire le lien entre ces mondes. (Exemple : </w:t>
      </w:r>
      <w:r w:rsidR="00FE6DC4">
        <w:t xml:space="preserve">Ah bah </w:t>
      </w:r>
      <w:proofErr w:type="gramStart"/>
      <w:r w:rsidR="00FE6DC4">
        <w:t>on aurait pas</w:t>
      </w:r>
      <w:proofErr w:type="gramEnd"/>
      <w:r w:rsidR="00FE6DC4">
        <w:t xml:space="preserve"> dû vous couper le pied, mon réseau de neurones était finalement biaisé, vous aviez pas de cancer… </w:t>
      </w:r>
      <w:proofErr w:type="spellStart"/>
      <w:r w:rsidR="00FE6DC4">
        <w:t>sorry</w:t>
      </w:r>
      <w:proofErr w:type="spellEnd"/>
      <w:r w:rsidR="00FE6DC4">
        <w:t xml:space="preserve"> </w:t>
      </w:r>
      <w:proofErr w:type="spellStart"/>
      <w:r w:rsidR="00FE6DC4">
        <w:t>my</w:t>
      </w:r>
      <w:proofErr w:type="spellEnd"/>
      <w:r w:rsidR="00FE6DC4">
        <w:t xml:space="preserve"> </w:t>
      </w:r>
      <w:proofErr w:type="spellStart"/>
      <w:r w:rsidR="00FE6DC4">
        <w:t>bad</w:t>
      </w:r>
      <w:proofErr w:type="spellEnd"/>
      <w:r w:rsidR="00FE6DC4">
        <w:t xml:space="preserve"> !) </w:t>
      </w:r>
    </w:p>
    <w:p w:rsidR="00FE6DC4" w:rsidRDefault="00FE6DC4" w:rsidP="008D5EEA">
      <w:pPr>
        <w:ind w:firstLine="0"/>
      </w:pPr>
      <w:r>
        <w:t xml:space="preserve">Attention : on n’a quasiment jamais réutilisé un modèle fait pour un projet sur un autre projet. Le model transfert est extrêmement compliqué, sinon impossible. Il faudra travailler le modèle, réapprendre pour attendre la finalité précise de ce qu’on veut résoudre. D’où la nécessité de prendre des Data </w:t>
      </w:r>
      <w:proofErr w:type="spellStart"/>
      <w:r>
        <w:t>Scientists</w:t>
      </w:r>
      <w:proofErr w:type="spellEnd"/>
      <w:r>
        <w:t xml:space="preserve">. Il y a une vraie value à capter les données, analyser les données, et enfin (domaine prédictif) sortir un output de la table de données. </w:t>
      </w:r>
    </w:p>
    <w:p w:rsidR="00FE6DC4" w:rsidRDefault="00FE6DC4" w:rsidP="008D5EEA">
      <w:pPr>
        <w:ind w:firstLine="0"/>
      </w:pPr>
      <w:r>
        <w:t xml:space="preserve">The 4-Hour </w:t>
      </w:r>
      <w:proofErr w:type="spellStart"/>
      <w:r>
        <w:t>WorkWeek</w:t>
      </w:r>
      <w:proofErr w:type="spellEnd"/>
      <w:r>
        <w:t>.</w:t>
      </w:r>
    </w:p>
    <w:p w:rsidR="00FE6DC4" w:rsidRDefault="00FE6DC4" w:rsidP="008D5EEA">
      <w:pPr>
        <w:ind w:firstLine="0"/>
      </w:pPr>
      <w:r>
        <w:t xml:space="preserve">Comment postuler à des stages de fin d’année ? Sur le site spp.com ? VOIR AVEC MARCO LES STAGES COMMUNIQUES… EN IA, CLOUD COMPUTING… Go voir sur le site de l’entreprise. </w:t>
      </w:r>
    </w:p>
    <w:p w:rsidR="00FE6DC4" w:rsidRDefault="00FE6DC4" w:rsidP="008D5EEA">
      <w:pPr>
        <w:ind w:firstLine="0"/>
      </w:pPr>
      <w:r>
        <w:t xml:space="preserve">Ma question sur la double-compétence : ctftimes.org ?  Il faut se faire expliquer le domaine par le </w:t>
      </w:r>
      <w:proofErr w:type="spellStart"/>
      <w:r>
        <w:t>domain</w:t>
      </w:r>
      <w:proofErr w:type="spellEnd"/>
      <w:r>
        <w:t xml:space="preserve"> expert. Il faut rester ouvert d’esprit. (Lionel exemple contact privilégié avec </w:t>
      </w:r>
      <w:r>
        <w:lastRenderedPageBreak/>
        <w:t>l’entreprise qui est très vivifiante, et explique qu’il a eu l’impression de faire plein de métiers différents).</w:t>
      </w:r>
    </w:p>
    <w:p w:rsidR="00FE6DC4" w:rsidRPr="008D5EEA" w:rsidRDefault="00FE6DC4" w:rsidP="008D5EEA">
      <w:pPr>
        <w:ind w:firstLine="0"/>
      </w:pPr>
      <w:r>
        <w:t xml:space="preserve">MOOCS ou sites </w:t>
      </w:r>
      <w:proofErr w:type="spellStart"/>
      <w:r>
        <w:t>webs</w:t>
      </w:r>
      <w:proofErr w:type="spellEnd"/>
      <w:r>
        <w:t xml:space="preserve"> : cours de </w:t>
      </w:r>
      <w:proofErr w:type="spellStart"/>
      <w:r>
        <w:t>stanford</w:t>
      </w:r>
      <w:proofErr w:type="spellEnd"/>
      <w:r>
        <w:t xml:space="preserve"> en ligne sur l’IA, sur </w:t>
      </w:r>
      <w:proofErr w:type="spellStart"/>
      <w:r>
        <w:t>funmoocs</w:t>
      </w:r>
      <w:proofErr w:type="spellEnd"/>
      <w:r>
        <w:t xml:space="preserve"> aussi, </w:t>
      </w:r>
      <w:proofErr w:type="spellStart"/>
      <w:r>
        <w:t>tagueule</w:t>
      </w:r>
      <w:proofErr w:type="spellEnd"/>
      <w:r>
        <w:t xml:space="preserve"> ??? exemples de codes, de résolution… cours de Andrew </w:t>
      </w:r>
      <w:proofErr w:type="spellStart"/>
      <w:r>
        <w:t>Engie</w:t>
      </w:r>
      <w:proofErr w:type="spellEnd"/>
      <w:r>
        <w:t xml:space="preserve"> pour </w:t>
      </w:r>
      <w:proofErr w:type="spellStart"/>
      <w:r>
        <w:t>stanford</w:t>
      </w:r>
      <w:proofErr w:type="spellEnd"/>
      <w:r>
        <w:t xml:space="preserve"> ? </w:t>
      </w:r>
      <w:bookmarkStart w:id="0" w:name="_GoBack"/>
      <w:bookmarkEnd w:id="0"/>
    </w:p>
    <w:sdt>
      <w:sdtPr>
        <w:rPr>
          <w:rFonts w:asciiTheme="minorHAnsi" w:eastAsiaTheme="minorEastAsia" w:hAnsiTheme="minorHAnsi" w:cstheme="minorBidi"/>
        </w:rPr>
        <w:id w:val="62297111"/>
        <w:docPartObj>
          <w:docPartGallery w:val="Bibliographies"/>
          <w:docPartUnique/>
        </w:docPartObj>
      </w:sdtPr>
      <w:sdtContent>
        <w:p w:rsidR="00E81978" w:rsidRPr="004178DA" w:rsidRDefault="005D3A03">
          <w:pPr>
            <w:pStyle w:val="Titredesection"/>
          </w:pPr>
          <w:r w:rsidRPr="004178DA">
            <w:rPr>
              <w:lang w:bidi="fr-FR"/>
            </w:rPr>
            <w:t>Références</w:t>
          </w:r>
        </w:p>
        <w:p w:rsidR="001A668A" w:rsidRDefault="00C31D30" w:rsidP="001A668A">
          <w:pPr>
            <w:pStyle w:val="Bibliographie"/>
            <w:rPr>
              <w:noProof/>
            </w:rPr>
          </w:pPr>
          <w:r w:rsidRPr="004178DA">
            <w:rPr>
              <w:lang w:bidi="fr-FR"/>
            </w:rPr>
            <w:fldChar w:fldCharType="begin"/>
          </w:r>
          <w:r w:rsidRPr="004178DA">
            <w:rPr>
              <w:lang w:bidi="fr-FR"/>
            </w:rPr>
            <w:instrText xml:space="preserve"> BIBLIOGRAPHY </w:instrText>
          </w:r>
          <w:r w:rsidRPr="004178DA">
            <w:rPr>
              <w:lang w:bidi="fr-FR"/>
            </w:rPr>
            <w:fldChar w:fldCharType="separate"/>
          </w:r>
          <w:r w:rsidR="001A668A">
            <w:rPr>
              <w:noProof/>
            </w:rPr>
            <w:t xml:space="preserve">Nom, p. d. (Année). Titre de l’article. </w:t>
          </w:r>
          <w:r w:rsidR="001A668A">
            <w:rPr>
              <w:i/>
              <w:iCs/>
              <w:noProof/>
            </w:rPr>
            <w:t>Titre du journal</w:t>
          </w:r>
          <w:r w:rsidR="001A668A">
            <w:rPr>
              <w:noProof/>
            </w:rPr>
            <w:t>, Pages de - à.</w:t>
          </w:r>
        </w:p>
        <w:p w:rsidR="001A668A" w:rsidRDefault="001A668A" w:rsidP="001A668A">
          <w:pPr>
            <w:pStyle w:val="Bibliographie"/>
            <w:rPr>
              <w:noProof/>
            </w:rPr>
          </w:pPr>
          <w:r>
            <w:rPr>
              <w:noProof/>
            </w:rPr>
            <w:t xml:space="preserve">Nom, p. d. (Année). </w:t>
          </w:r>
          <w:r>
            <w:rPr>
              <w:i/>
              <w:iCs/>
              <w:noProof/>
            </w:rPr>
            <w:t>Titre du livre.</w:t>
          </w:r>
          <w:r>
            <w:rPr>
              <w:noProof/>
            </w:rPr>
            <w:t xml:space="preserve"> Nom de la ville: Nom de l’éditeur.</w:t>
          </w:r>
        </w:p>
        <w:p w:rsidR="00E81978" w:rsidRPr="004178DA" w:rsidRDefault="00C31D30" w:rsidP="001A668A">
          <w:pPr>
            <w:pStyle w:val="Bibliographie"/>
            <w:rPr>
              <w:noProof/>
            </w:rPr>
          </w:pPr>
          <w:r w:rsidRPr="004178DA">
            <w:rPr>
              <w:b/>
              <w:noProof/>
              <w:lang w:bidi="fr-FR"/>
            </w:rPr>
            <w:fldChar w:fldCharType="end"/>
          </w:r>
        </w:p>
      </w:sdtContent>
    </w:sdt>
    <w:sdt>
      <w:sdtPr>
        <w:alias w:val="Titre des notes de bas de page :"/>
        <w:tag w:val="Titre des notes de bas de page :"/>
        <w:id w:val="-1680037918"/>
        <w:placeholder>
          <w:docPart w:val="DE478DF804944A4B9FB97CB2A21C5AC4"/>
        </w:placeholder>
        <w:temporary/>
        <w:showingPlcHdr/>
        <w15:appearance w15:val="hidden"/>
      </w:sdtPr>
      <w:sdtContent>
        <w:p w:rsidR="00E81978" w:rsidRPr="004178DA" w:rsidRDefault="005D3A03">
          <w:pPr>
            <w:pStyle w:val="Titredesection"/>
          </w:pPr>
          <w:r w:rsidRPr="004178DA">
            <w:rPr>
              <w:lang w:bidi="fr-FR"/>
            </w:rPr>
            <w:t>Notes de bas de page</w:t>
          </w:r>
        </w:p>
      </w:sdtContent>
    </w:sdt>
    <w:p w:rsidR="00E81978" w:rsidRPr="004178DA" w:rsidRDefault="005D3A03">
      <w:r w:rsidRPr="004178DA">
        <w:rPr>
          <w:rStyle w:val="Appelnotedebasdep"/>
          <w:lang w:bidi="fr-FR"/>
        </w:rPr>
        <w:t>1</w:t>
      </w:r>
      <w:sdt>
        <w:sdtPr>
          <w:alias w:val="Texte de notes de bas de page :"/>
          <w:tag w:val="Texte de notes de bas de page :"/>
          <w:id w:val="1069077422"/>
          <w:placeholder>
            <w:docPart w:val="2C7BAB72FF064841BE7C3ACDE9A919CC"/>
          </w:placeholder>
          <w:temporary/>
          <w:showingPlcHdr/>
          <w15:appearance w15:val="hidden"/>
          <w:text/>
        </w:sdtPr>
        <w:sdtEndPr>
          <w:rPr>
            <w:rStyle w:val="Appelnotedebasdep"/>
            <w:vertAlign w:val="superscript"/>
          </w:rPr>
        </w:sdtEndPr>
        <w:sdtContent>
          <w:r w:rsidRPr="004178DA">
            <w:rPr>
              <w:lang w:bidi="fr-FR"/>
            </w:rPr>
            <w:t>[Ajoutez des notes de bas de page, s’il y en a, dans leur</w:t>
          </w:r>
          <w:r w:rsidR="00FA473C" w:rsidRPr="004178DA">
            <w:rPr>
              <w:lang w:bidi="fr-FR"/>
            </w:rPr>
            <w:t xml:space="preserve"> page figurant après les références.</w:t>
          </w:r>
          <w:r w:rsidRPr="004178DA">
            <w:rPr>
              <w:lang w:bidi="fr-FR"/>
            </w:rPr>
            <w:t xml:space="preserve"> Pour les besoins de mise en forme APA, vous pouvez facilement entrer vos propres </w:t>
          </w:r>
          <w:r w:rsidR="00FA473C" w:rsidRPr="004178DA">
            <w:rPr>
              <w:lang w:bidi="fr-FR"/>
            </w:rPr>
            <w:t xml:space="preserve">notes et appels de notes de bas de page. </w:t>
          </w:r>
          <w:r w:rsidRPr="004178DA">
            <w:rPr>
              <w:lang w:bidi="fr-FR"/>
            </w:rPr>
            <w:t>Pour mettre en forme un appel de note de bas de page, sélectionnez le numéro, puis, sous l’onglet Accueil, dans la gal</w:t>
          </w:r>
          <w:r w:rsidR="00FA473C" w:rsidRPr="004178DA">
            <w:rPr>
              <w:lang w:bidi="fr-FR"/>
            </w:rPr>
            <w:t xml:space="preserve">erie Styles, cliquez sur Appel de note de bas de page. </w:t>
          </w:r>
          <w:r w:rsidRPr="004178DA">
            <w:rPr>
              <w:lang w:bidi="fr-FR"/>
            </w:rPr>
            <w:t>Le corps d’une note de bas de page, tel que cet exemp</w:t>
          </w:r>
          <w:r w:rsidR="00FA473C" w:rsidRPr="004178DA">
            <w:rPr>
              <w:lang w:bidi="fr-FR"/>
            </w:rPr>
            <w:t>le, utilise le style Normal.</w:t>
          </w:r>
          <w:r w:rsidRPr="004178DA">
            <w:rPr>
              <w:lang w:bidi="fr-FR"/>
            </w:rPr>
            <w:t xml:space="preserve"> </w:t>
          </w:r>
          <w:r w:rsidR="00FA473C" w:rsidRPr="004178DA">
            <w:rPr>
              <w:rStyle w:val="Accentuation"/>
              <w:lang w:bidi="fr-FR"/>
            </w:rPr>
            <w:t xml:space="preserve">(Remarque : </w:t>
          </w:r>
          <w:r w:rsidRPr="004178DA">
            <w:rPr>
              <w:rStyle w:val="Accentuation"/>
              <w:lang w:bidi="fr-FR"/>
            </w:rPr>
            <w:t>si vous supprimez cet exemple de note de bas de page, n’oubliez pas de supprimer</w:t>
          </w:r>
          <w:r w:rsidR="00FA473C" w:rsidRPr="004178DA">
            <w:rPr>
              <w:rStyle w:val="Accentuation"/>
              <w:lang w:bidi="fr-FR"/>
            </w:rPr>
            <w:t xml:space="preserve"> également sa référence dans le texte.</w:t>
          </w:r>
          <w:r w:rsidRPr="004178DA">
            <w:rPr>
              <w:rStyle w:val="Accentuation"/>
              <w:lang w:bidi="fr-FR"/>
            </w:rPr>
            <w:t xml:space="preserve"> Elle se trouve à la fin de l’exemple de paragraphe Titre 2 dans la première page du contenu de ce modèle.)</w:t>
          </w:r>
          <w:r w:rsidRPr="004178DA">
            <w:rPr>
              <w:lang w:bidi="fr-FR"/>
            </w:rPr>
            <w:t>]</w:t>
          </w:r>
        </w:sdtContent>
      </w:sdt>
    </w:p>
    <w:p w:rsidR="00E81978" w:rsidRPr="004178DA" w:rsidRDefault="005D3A03">
      <w:pPr>
        <w:pStyle w:val="Titredesection"/>
      </w:pPr>
      <w:r w:rsidRPr="004178DA">
        <w:rPr>
          <w:lang w:bidi="fr-FR"/>
        </w:rPr>
        <w:lastRenderedPageBreak/>
        <w:t>Tableaux</w:t>
      </w:r>
    </w:p>
    <w:p w:rsidR="00E81978" w:rsidRPr="004178DA" w:rsidRDefault="005D3A03">
      <w:pPr>
        <w:pStyle w:val="Sansinterligne"/>
      </w:pPr>
      <w:r w:rsidRPr="004178DA">
        <w:rPr>
          <w:lang w:bidi="fr-FR"/>
        </w:rPr>
        <w:t>Tableau 1</w:t>
      </w:r>
    </w:p>
    <w:sdt>
      <w:sdtPr>
        <w:alias w:val="Titre du tableau :"/>
        <w:tag w:val="Titre du tableau :"/>
        <w:id w:val="1042324137"/>
        <w:placeholder>
          <w:docPart w:val="3612760FBC4446CBADD3D11CA0299457"/>
        </w:placeholder>
        <w:temporary/>
        <w:showingPlcHdr/>
        <w15:appearance w15:val="hidden"/>
        <w:text/>
      </w:sdtPr>
      <w:sdtContent>
        <w:p w:rsidR="00E81978" w:rsidRPr="004178DA" w:rsidRDefault="005D3A03" w:rsidP="00C0601E">
          <w:pPr>
            <w:pStyle w:val="Sansinterligne"/>
            <w:rPr>
              <w:rStyle w:val="Accentuation"/>
              <w:i w:val="0"/>
              <w:iCs w:val="0"/>
            </w:rPr>
          </w:pPr>
          <w:r w:rsidRPr="004178DA">
            <w:rPr>
              <w:lang w:bidi="fr-FR"/>
            </w:rPr>
            <w:t>[Titre du tableau]</w:t>
          </w:r>
        </w:p>
      </w:sdtContent>
    </w:sdt>
    <w:tbl>
      <w:tblPr>
        <w:tblStyle w:val="RapportAPA"/>
        <w:tblW w:w="0" w:type="auto"/>
        <w:tblLook w:val="04A0" w:firstRow="1" w:lastRow="0" w:firstColumn="1" w:lastColumn="0" w:noHBand="0" w:noVBand="1"/>
        <w:tblDescription w:val="Exemple de tableau avec 5 colonnes"/>
      </w:tblPr>
      <w:tblGrid>
        <w:gridCol w:w="1806"/>
        <w:gridCol w:w="1805"/>
        <w:gridCol w:w="1805"/>
        <w:gridCol w:w="1805"/>
        <w:gridCol w:w="1805"/>
      </w:tblGrid>
      <w:tr w:rsidR="00E6004D" w:rsidRPr="004178DA" w:rsidTr="00BF4184">
        <w:trPr>
          <w:cnfStyle w:val="100000000000" w:firstRow="1" w:lastRow="0" w:firstColumn="0" w:lastColumn="0" w:oddVBand="0" w:evenVBand="0" w:oddHBand="0" w:evenHBand="0" w:firstRowFirstColumn="0" w:firstRowLastColumn="0" w:lastRowFirstColumn="0" w:lastRowLastColumn="0"/>
        </w:trPr>
        <w:sdt>
          <w:sdtPr>
            <w:alias w:val="En-tête de colonne 1 :"/>
            <w:tag w:val="En-tête de colonne 1 :"/>
            <w:id w:val="1128514005"/>
            <w:placeholder>
              <w:docPart w:val="640BF1EB1BB24ED08D24A4DEDE0448BC"/>
            </w:placeholder>
            <w:temporary/>
            <w:showingPlcHdr/>
            <w15:appearance w15:val="hidden"/>
          </w:sdtPr>
          <w:sdtContent>
            <w:tc>
              <w:tcPr>
                <w:tcW w:w="1872" w:type="dxa"/>
              </w:tcPr>
              <w:p w:rsidR="00E6004D" w:rsidRPr="004178DA" w:rsidRDefault="00E6004D" w:rsidP="00BF4184">
                <w:r w:rsidRPr="004178DA">
                  <w:rPr>
                    <w:lang w:bidi="fr-FR"/>
                  </w:rPr>
                  <w:t>En-tête de colonne</w:t>
                </w:r>
              </w:p>
            </w:tc>
          </w:sdtContent>
        </w:sdt>
        <w:sdt>
          <w:sdtPr>
            <w:alias w:val="En-tête de colonne 2 :"/>
            <w:tag w:val="En-tête de colonne 2 :"/>
            <w:id w:val="-477000835"/>
            <w:placeholder>
              <w:docPart w:val="1515A4B639374D3D987DA5B97268D071"/>
            </w:placeholder>
            <w:temporary/>
            <w:showingPlcHdr/>
            <w15:appearance w15:val="hidden"/>
          </w:sdtPr>
          <w:sdtContent>
            <w:tc>
              <w:tcPr>
                <w:tcW w:w="1872" w:type="dxa"/>
              </w:tcPr>
              <w:p w:rsidR="00E6004D" w:rsidRPr="004178DA" w:rsidRDefault="00E6004D" w:rsidP="00BF4184">
                <w:r w:rsidRPr="004178DA">
                  <w:rPr>
                    <w:lang w:bidi="fr-FR"/>
                  </w:rPr>
                  <w:t>En-tête de colonne</w:t>
                </w:r>
              </w:p>
            </w:tc>
          </w:sdtContent>
        </w:sdt>
        <w:sdt>
          <w:sdtPr>
            <w:alias w:val="En-tête de colonne 3 :"/>
            <w:tag w:val="En-tête de colonne 3 :"/>
            <w:id w:val="1425763633"/>
            <w:placeholder>
              <w:docPart w:val="AF4402D6CAA54AFB8A7C4E3B2E501F54"/>
            </w:placeholder>
            <w:temporary/>
            <w:showingPlcHdr/>
            <w15:appearance w15:val="hidden"/>
          </w:sdtPr>
          <w:sdtContent>
            <w:tc>
              <w:tcPr>
                <w:tcW w:w="1872" w:type="dxa"/>
              </w:tcPr>
              <w:p w:rsidR="00E6004D" w:rsidRPr="004178DA" w:rsidRDefault="00E6004D" w:rsidP="00BF4184">
                <w:r w:rsidRPr="004178DA">
                  <w:rPr>
                    <w:lang w:bidi="fr-FR"/>
                  </w:rPr>
                  <w:t>En-tête de colonne</w:t>
                </w:r>
              </w:p>
            </w:tc>
          </w:sdtContent>
        </w:sdt>
        <w:sdt>
          <w:sdtPr>
            <w:alias w:val="En-tête de colonne 4 :"/>
            <w:tag w:val="En-tête de colonne 4 :"/>
            <w:id w:val="-1292590422"/>
            <w:placeholder>
              <w:docPart w:val="FDB6CFD1B61B43EDBD151073067EE5FC"/>
            </w:placeholder>
            <w:temporary/>
            <w:showingPlcHdr/>
            <w15:appearance w15:val="hidden"/>
          </w:sdtPr>
          <w:sdtContent>
            <w:tc>
              <w:tcPr>
                <w:tcW w:w="1872" w:type="dxa"/>
              </w:tcPr>
              <w:p w:rsidR="00E6004D" w:rsidRPr="004178DA" w:rsidRDefault="00E6004D" w:rsidP="00BF4184">
                <w:r w:rsidRPr="004178DA">
                  <w:rPr>
                    <w:lang w:bidi="fr-FR"/>
                  </w:rPr>
                  <w:t>En-tête de colonne</w:t>
                </w:r>
              </w:p>
            </w:tc>
          </w:sdtContent>
        </w:sdt>
        <w:sdt>
          <w:sdtPr>
            <w:alias w:val="En-tête de colonne 5 :"/>
            <w:tag w:val="En-tête de colonne 5 :"/>
            <w:id w:val="-531649396"/>
            <w:placeholder>
              <w:docPart w:val="22A3E29209654587A3CB0150FA8C60B1"/>
            </w:placeholder>
            <w:temporary/>
            <w:showingPlcHdr/>
            <w15:appearance w15:val="hidden"/>
          </w:sdtPr>
          <w:sdtContent>
            <w:tc>
              <w:tcPr>
                <w:tcW w:w="1872" w:type="dxa"/>
              </w:tcPr>
              <w:p w:rsidR="00E6004D" w:rsidRPr="004178DA" w:rsidRDefault="00E6004D" w:rsidP="00BF4184">
                <w:r w:rsidRPr="004178DA">
                  <w:rPr>
                    <w:lang w:bidi="fr-FR"/>
                  </w:rPr>
                  <w:t>En-tête de colonne</w:t>
                </w:r>
              </w:p>
            </w:tc>
          </w:sdtContent>
        </w:sdt>
      </w:tr>
      <w:tr w:rsidR="00E6004D" w:rsidRPr="004178DA" w:rsidTr="00BF4184">
        <w:sdt>
          <w:sdtPr>
            <w:alias w:val="En-tête de ligne :"/>
            <w:tag w:val="En-tête de ligne :"/>
            <w:id w:val="-2069871036"/>
            <w:placeholder>
              <w:docPart w:val="B84D45E52957496AA12ED8BA5EDAEB37"/>
            </w:placeholder>
            <w:temporary/>
            <w:showingPlcHdr/>
            <w15:appearance w15:val="hidden"/>
          </w:sdtPr>
          <w:sdtContent>
            <w:tc>
              <w:tcPr>
                <w:tcW w:w="1872" w:type="dxa"/>
              </w:tcPr>
              <w:p w:rsidR="00E6004D" w:rsidRPr="004178DA" w:rsidRDefault="00E6004D" w:rsidP="00BF4184">
                <w:r w:rsidRPr="004178DA">
                  <w:rPr>
                    <w:lang w:bidi="fr-FR"/>
                  </w:rPr>
                  <w:t>En-tête de ligne</w:t>
                </w:r>
              </w:p>
            </w:tc>
          </w:sdtContent>
        </w:sdt>
        <w:sdt>
          <w:sdtPr>
            <w:alias w:val="Données du tableau :"/>
            <w:tag w:val="Données du tableau :"/>
            <w:id w:val="-1626080037"/>
            <w:placeholder>
              <w:docPart w:val="2D12FB8A916442EFA569B2092E961CBD"/>
            </w:placeholder>
            <w:temporary/>
            <w:showingPlcHdr/>
            <w15:appearance w15:val="hidden"/>
          </w:sdtPr>
          <w:sdtContent>
            <w:tc>
              <w:tcPr>
                <w:tcW w:w="1872" w:type="dxa"/>
              </w:tcPr>
              <w:p w:rsidR="00E6004D" w:rsidRPr="004178DA" w:rsidRDefault="00E6004D" w:rsidP="00BF4184">
                <w:r w:rsidRPr="004178DA">
                  <w:rPr>
                    <w:lang w:bidi="fr-FR"/>
                  </w:rPr>
                  <w:t>123</w:t>
                </w:r>
              </w:p>
            </w:tc>
          </w:sdtContent>
        </w:sdt>
        <w:sdt>
          <w:sdtPr>
            <w:alias w:val="Données du tableau :"/>
            <w:tag w:val="Données du tableau :"/>
            <w:id w:val="1326245292"/>
            <w:placeholder>
              <w:docPart w:val="7B4FEB1A1A1E47C48C584F7FC482E677"/>
            </w:placeholder>
            <w:temporary/>
            <w:showingPlcHdr/>
            <w15:appearance w15:val="hidden"/>
          </w:sdtPr>
          <w:sdtContent>
            <w:tc>
              <w:tcPr>
                <w:tcW w:w="1872" w:type="dxa"/>
              </w:tcPr>
              <w:p w:rsidR="00E6004D" w:rsidRPr="004178DA" w:rsidRDefault="00E6004D" w:rsidP="00BF4184">
                <w:r w:rsidRPr="004178DA">
                  <w:rPr>
                    <w:lang w:bidi="fr-FR"/>
                  </w:rPr>
                  <w:t>123</w:t>
                </w:r>
              </w:p>
            </w:tc>
          </w:sdtContent>
        </w:sdt>
        <w:sdt>
          <w:sdtPr>
            <w:alias w:val="Données du tableau :"/>
            <w:tag w:val="Données du tableau :"/>
            <w:id w:val="1701724"/>
            <w:placeholder>
              <w:docPart w:val="56E4042651A943B49993217E99B66E1D"/>
            </w:placeholder>
            <w:temporary/>
            <w:showingPlcHdr/>
            <w15:appearance w15:val="hidden"/>
          </w:sdtPr>
          <w:sdtContent>
            <w:tc>
              <w:tcPr>
                <w:tcW w:w="1872" w:type="dxa"/>
              </w:tcPr>
              <w:p w:rsidR="00E6004D" w:rsidRPr="004178DA" w:rsidRDefault="00E6004D" w:rsidP="00BF4184">
                <w:r w:rsidRPr="004178DA">
                  <w:rPr>
                    <w:lang w:bidi="fr-FR"/>
                  </w:rPr>
                  <w:t>123</w:t>
                </w:r>
              </w:p>
            </w:tc>
          </w:sdtContent>
        </w:sdt>
        <w:sdt>
          <w:sdtPr>
            <w:alias w:val="Données du tableau :"/>
            <w:tag w:val="Données du tableau :"/>
            <w:id w:val="1607620690"/>
            <w:placeholder>
              <w:docPart w:val="A8E47A371FD5422F82486E1C40C05DBE"/>
            </w:placeholder>
            <w:temporary/>
            <w:showingPlcHdr/>
            <w15:appearance w15:val="hidden"/>
          </w:sdtPr>
          <w:sdtContent>
            <w:tc>
              <w:tcPr>
                <w:tcW w:w="1872" w:type="dxa"/>
              </w:tcPr>
              <w:p w:rsidR="00E6004D" w:rsidRPr="004178DA" w:rsidRDefault="00E6004D" w:rsidP="00BF4184">
                <w:r w:rsidRPr="004178DA">
                  <w:rPr>
                    <w:lang w:bidi="fr-FR"/>
                  </w:rPr>
                  <w:t>123</w:t>
                </w:r>
              </w:p>
            </w:tc>
          </w:sdtContent>
        </w:sdt>
      </w:tr>
      <w:tr w:rsidR="00E6004D" w:rsidRPr="004178DA" w:rsidTr="00BF4184">
        <w:sdt>
          <w:sdtPr>
            <w:alias w:val="En-tête de ligne :"/>
            <w:tag w:val="En-tête de ligne :"/>
            <w:id w:val="-631786698"/>
            <w:placeholder>
              <w:docPart w:val="3FB5836B10F3494684E0CF5126F5C772"/>
            </w:placeholder>
            <w:temporary/>
            <w:showingPlcHdr/>
            <w15:appearance w15:val="hidden"/>
          </w:sdtPr>
          <w:sdtContent>
            <w:tc>
              <w:tcPr>
                <w:tcW w:w="1872" w:type="dxa"/>
              </w:tcPr>
              <w:p w:rsidR="00E6004D" w:rsidRPr="004178DA" w:rsidRDefault="00E6004D" w:rsidP="00BF4184">
                <w:r w:rsidRPr="004178DA">
                  <w:rPr>
                    <w:lang w:bidi="fr-FR"/>
                  </w:rPr>
                  <w:t>En-tête de ligne</w:t>
                </w:r>
              </w:p>
            </w:tc>
          </w:sdtContent>
        </w:sdt>
        <w:sdt>
          <w:sdtPr>
            <w:alias w:val="Données du tableau :"/>
            <w:tag w:val="Données du tableau :"/>
            <w:id w:val="-3589260"/>
            <w:placeholder>
              <w:docPart w:val="91183DB68BA44F578D5387DB70B68132"/>
            </w:placeholder>
            <w:temporary/>
            <w:showingPlcHdr/>
            <w15:appearance w15:val="hidden"/>
          </w:sdtPr>
          <w:sdtContent>
            <w:tc>
              <w:tcPr>
                <w:tcW w:w="1872" w:type="dxa"/>
              </w:tcPr>
              <w:p w:rsidR="00E6004D" w:rsidRPr="004178DA" w:rsidRDefault="00E6004D" w:rsidP="00BF4184">
                <w:r w:rsidRPr="004178DA">
                  <w:rPr>
                    <w:lang w:bidi="fr-FR"/>
                  </w:rPr>
                  <w:t>456</w:t>
                </w:r>
              </w:p>
            </w:tc>
          </w:sdtContent>
        </w:sdt>
        <w:sdt>
          <w:sdtPr>
            <w:alias w:val="Données du tableau :"/>
            <w:tag w:val="Données du tableau :"/>
            <w:id w:val="-982615618"/>
            <w:placeholder>
              <w:docPart w:val="C1678B25BDEF4DEC9DB1C5C537662344"/>
            </w:placeholder>
            <w:temporary/>
            <w:showingPlcHdr/>
            <w15:appearance w15:val="hidden"/>
          </w:sdtPr>
          <w:sdtContent>
            <w:tc>
              <w:tcPr>
                <w:tcW w:w="1872" w:type="dxa"/>
              </w:tcPr>
              <w:p w:rsidR="00E6004D" w:rsidRPr="004178DA" w:rsidRDefault="00E6004D" w:rsidP="00BF4184">
                <w:r w:rsidRPr="004178DA">
                  <w:rPr>
                    <w:lang w:bidi="fr-FR"/>
                  </w:rPr>
                  <w:t>456</w:t>
                </w:r>
              </w:p>
            </w:tc>
          </w:sdtContent>
        </w:sdt>
        <w:sdt>
          <w:sdtPr>
            <w:alias w:val="Données du tableau :"/>
            <w:tag w:val="Données du tableau :"/>
            <w:id w:val="1459300509"/>
            <w:placeholder>
              <w:docPart w:val="C178807385B844289EA74B490A44A24B"/>
            </w:placeholder>
            <w:temporary/>
            <w:showingPlcHdr/>
            <w15:appearance w15:val="hidden"/>
          </w:sdtPr>
          <w:sdtContent>
            <w:tc>
              <w:tcPr>
                <w:tcW w:w="1872" w:type="dxa"/>
              </w:tcPr>
              <w:p w:rsidR="00E6004D" w:rsidRPr="004178DA" w:rsidRDefault="00E6004D" w:rsidP="00BF4184">
                <w:r w:rsidRPr="004178DA">
                  <w:rPr>
                    <w:lang w:bidi="fr-FR"/>
                  </w:rPr>
                  <w:t>456</w:t>
                </w:r>
              </w:p>
            </w:tc>
          </w:sdtContent>
        </w:sdt>
        <w:sdt>
          <w:sdtPr>
            <w:alias w:val="Données du tableau :"/>
            <w:tag w:val="Données du tableau :"/>
            <w:id w:val="1069851301"/>
            <w:placeholder>
              <w:docPart w:val="0AE622AD660748C2BED1C09FFBFDCBED"/>
            </w:placeholder>
            <w:temporary/>
            <w:showingPlcHdr/>
            <w15:appearance w15:val="hidden"/>
          </w:sdtPr>
          <w:sdtContent>
            <w:tc>
              <w:tcPr>
                <w:tcW w:w="1872" w:type="dxa"/>
              </w:tcPr>
              <w:p w:rsidR="00E6004D" w:rsidRPr="004178DA" w:rsidRDefault="00E6004D" w:rsidP="00BF4184">
                <w:r w:rsidRPr="004178DA">
                  <w:rPr>
                    <w:lang w:bidi="fr-FR"/>
                  </w:rPr>
                  <w:t>456</w:t>
                </w:r>
              </w:p>
            </w:tc>
          </w:sdtContent>
        </w:sdt>
      </w:tr>
      <w:tr w:rsidR="00E6004D" w:rsidRPr="004178DA" w:rsidTr="00BF4184">
        <w:sdt>
          <w:sdtPr>
            <w:alias w:val="En-tête de ligne :"/>
            <w:tag w:val="En-tête de ligne :"/>
            <w:id w:val="2007858907"/>
            <w:placeholder>
              <w:docPart w:val="62FA3976F3AB4A2684A7E4651BE64EC8"/>
            </w:placeholder>
            <w:temporary/>
            <w:showingPlcHdr/>
            <w15:appearance w15:val="hidden"/>
          </w:sdtPr>
          <w:sdtContent>
            <w:tc>
              <w:tcPr>
                <w:tcW w:w="1872" w:type="dxa"/>
              </w:tcPr>
              <w:p w:rsidR="00E6004D" w:rsidRPr="004178DA" w:rsidRDefault="00E6004D" w:rsidP="00BF4184">
                <w:r w:rsidRPr="004178DA">
                  <w:rPr>
                    <w:lang w:bidi="fr-FR"/>
                  </w:rPr>
                  <w:t>En-tête de ligne</w:t>
                </w:r>
              </w:p>
            </w:tc>
          </w:sdtContent>
        </w:sdt>
        <w:sdt>
          <w:sdtPr>
            <w:alias w:val="Données du tableau :"/>
            <w:tag w:val="Données du tableau :"/>
            <w:id w:val="143091368"/>
            <w:placeholder>
              <w:docPart w:val="92BF3A923EFA4DD299228258D25EA6F0"/>
            </w:placeholder>
            <w:temporary/>
            <w:showingPlcHdr/>
            <w15:appearance w15:val="hidden"/>
          </w:sdtPr>
          <w:sdtContent>
            <w:tc>
              <w:tcPr>
                <w:tcW w:w="1872" w:type="dxa"/>
              </w:tcPr>
              <w:p w:rsidR="00E6004D" w:rsidRPr="004178DA" w:rsidRDefault="00E6004D" w:rsidP="00BF4184">
                <w:r w:rsidRPr="004178DA">
                  <w:rPr>
                    <w:lang w:bidi="fr-FR"/>
                  </w:rPr>
                  <w:t>789</w:t>
                </w:r>
              </w:p>
            </w:tc>
          </w:sdtContent>
        </w:sdt>
        <w:sdt>
          <w:sdtPr>
            <w:alias w:val="Données du tableau :"/>
            <w:tag w:val="Données du tableau :"/>
            <w:id w:val="-961350932"/>
            <w:placeholder>
              <w:docPart w:val="F5AFB1DE316B4F9EAAC7CFB02E8AE2E8"/>
            </w:placeholder>
            <w:temporary/>
            <w:showingPlcHdr/>
            <w15:appearance w15:val="hidden"/>
          </w:sdtPr>
          <w:sdtContent>
            <w:tc>
              <w:tcPr>
                <w:tcW w:w="1872" w:type="dxa"/>
              </w:tcPr>
              <w:p w:rsidR="00E6004D" w:rsidRPr="004178DA" w:rsidRDefault="00E6004D" w:rsidP="00BF4184">
                <w:r w:rsidRPr="004178DA">
                  <w:rPr>
                    <w:lang w:bidi="fr-FR"/>
                  </w:rPr>
                  <w:t>789</w:t>
                </w:r>
              </w:p>
            </w:tc>
          </w:sdtContent>
        </w:sdt>
        <w:sdt>
          <w:sdtPr>
            <w:alias w:val="Données du tableau :"/>
            <w:tag w:val="Données du tableau :"/>
            <w:id w:val="-2023539032"/>
            <w:placeholder>
              <w:docPart w:val="C519EEDC17CA45D6A3A8B5222F8002F8"/>
            </w:placeholder>
            <w:temporary/>
            <w:showingPlcHdr/>
            <w15:appearance w15:val="hidden"/>
          </w:sdtPr>
          <w:sdtContent>
            <w:tc>
              <w:tcPr>
                <w:tcW w:w="1872" w:type="dxa"/>
              </w:tcPr>
              <w:p w:rsidR="00E6004D" w:rsidRPr="004178DA" w:rsidRDefault="00E6004D" w:rsidP="00BF4184">
                <w:r w:rsidRPr="004178DA">
                  <w:rPr>
                    <w:lang w:bidi="fr-FR"/>
                  </w:rPr>
                  <w:t>789</w:t>
                </w:r>
              </w:p>
            </w:tc>
          </w:sdtContent>
        </w:sdt>
        <w:sdt>
          <w:sdtPr>
            <w:alias w:val="Données du tableau :"/>
            <w:tag w:val="Données du tableau :"/>
            <w:id w:val="-1358728049"/>
            <w:placeholder>
              <w:docPart w:val="015F882689A1479993DBB58CCBCC13E7"/>
            </w:placeholder>
            <w:temporary/>
            <w:showingPlcHdr/>
            <w15:appearance w15:val="hidden"/>
          </w:sdtPr>
          <w:sdtContent>
            <w:tc>
              <w:tcPr>
                <w:tcW w:w="1872" w:type="dxa"/>
              </w:tcPr>
              <w:p w:rsidR="00E6004D" w:rsidRPr="004178DA" w:rsidRDefault="00E6004D" w:rsidP="00BF4184">
                <w:r w:rsidRPr="004178DA">
                  <w:rPr>
                    <w:lang w:bidi="fr-FR"/>
                  </w:rPr>
                  <w:t>789</w:t>
                </w:r>
              </w:p>
            </w:tc>
          </w:sdtContent>
        </w:sdt>
      </w:tr>
      <w:tr w:rsidR="00E6004D" w:rsidRPr="004178DA" w:rsidTr="00BF4184">
        <w:sdt>
          <w:sdtPr>
            <w:alias w:val="En-tête de ligne :"/>
            <w:tag w:val="En-tête de ligne :"/>
            <w:id w:val="-1816319134"/>
            <w:placeholder>
              <w:docPart w:val="1B42B455B53C4FBDAD0846B3D086F03E"/>
            </w:placeholder>
            <w:temporary/>
            <w:showingPlcHdr/>
            <w15:appearance w15:val="hidden"/>
          </w:sdtPr>
          <w:sdtContent>
            <w:tc>
              <w:tcPr>
                <w:tcW w:w="1872" w:type="dxa"/>
              </w:tcPr>
              <w:p w:rsidR="00E6004D" w:rsidRPr="004178DA" w:rsidRDefault="00E6004D" w:rsidP="00BF4184">
                <w:r w:rsidRPr="004178DA">
                  <w:rPr>
                    <w:lang w:bidi="fr-FR"/>
                  </w:rPr>
                  <w:t>En-tête de ligne</w:t>
                </w:r>
              </w:p>
            </w:tc>
          </w:sdtContent>
        </w:sdt>
        <w:sdt>
          <w:sdtPr>
            <w:alias w:val="Données du tableau :"/>
            <w:tag w:val="Données du tableau :"/>
            <w:id w:val="-1126006529"/>
            <w:placeholder>
              <w:docPart w:val="A1D30C7165C647F3910AF03D03FD9644"/>
            </w:placeholder>
            <w:temporary/>
            <w:showingPlcHdr/>
            <w15:appearance w15:val="hidden"/>
          </w:sdtPr>
          <w:sdtContent>
            <w:tc>
              <w:tcPr>
                <w:tcW w:w="1872" w:type="dxa"/>
              </w:tcPr>
              <w:p w:rsidR="00E6004D" w:rsidRPr="004178DA" w:rsidRDefault="00E6004D" w:rsidP="00BF4184">
                <w:r w:rsidRPr="004178DA">
                  <w:rPr>
                    <w:lang w:bidi="fr-FR"/>
                  </w:rPr>
                  <w:t>123</w:t>
                </w:r>
              </w:p>
            </w:tc>
          </w:sdtContent>
        </w:sdt>
        <w:sdt>
          <w:sdtPr>
            <w:alias w:val="Données du tableau :"/>
            <w:tag w:val="Données du tableau :"/>
            <w:id w:val="-1664535047"/>
            <w:placeholder>
              <w:docPart w:val="C3A533B8842B49A7A11E987E66B8422D"/>
            </w:placeholder>
            <w:temporary/>
            <w:showingPlcHdr/>
            <w15:appearance w15:val="hidden"/>
          </w:sdtPr>
          <w:sdtContent>
            <w:tc>
              <w:tcPr>
                <w:tcW w:w="1872" w:type="dxa"/>
              </w:tcPr>
              <w:p w:rsidR="00E6004D" w:rsidRPr="004178DA" w:rsidRDefault="00E6004D" w:rsidP="00BF4184">
                <w:r w:rsidRPr="004178DA">
                  <w:rPr>
                    <w:lang w:bidi="fr-FR"/>
                  </w:rPr>
                  <w:t>123</w:t>
                </w:r>
              </w:p>
            </w:tc>
          </w:sdtContent>
        </w:sdt>
        <w:sdt>
          <w:sdtPr>
            <w:alias w:val="Données du tableau :"/>
            <w:tag w:val="Données du tableau :"/>
            <w:id w:val="793413143"/>
            <w:placeholder>
              <w:docPart w:val="048E552ACF7C42BCA5DC9F2C37881F17"/>
            </w:placeholder>
            <w:temporary/>
            <w:showingPlcHdr/>
            <w15:appearance w15:val="hidden"/>
          </w:sdtPr>
          <w:sdtContent>
            <w:tc>
              <w:tcPr>
                <w:tcW w:w="1872" w:type="dxa"/>
              </w:tcPr>
              <w:p w:rsidR="00E6004D" w:rsidRPr="004178DA" w:rsidRDefault="00E6004D" w:rsidP="00BF4184">
                <w:r w:rsidRPr="004178DA">
                  <w:rPr>
                    <w:lang w:bidi="fr-FR"/>
                  </w:rPr>
                  <w:t>123</w:t>
                </w:r>
              </w:p>
            </w:tc>
          </w:sdtContent>
        </w:sdt>
        <w:sdt>
          <w:sdtPr>
            <w:alias w:val="Données du tableau :"/>
            <w:tag w:val="Données du tableau :"/>
            <w:id w:val="-705955148"/>
            <w:placeholder>
              <w:docPart w:val="589B36BB2EA24CD285AF7A131B51EEE8"/>
            </w:placeholder>
            <w:temporary/>
            <w:showingPlcHdr/>
            <w15:appearance w15:val="hidden"/>
          </w:sdtPr>
          <w:sdtContent>
            <w:tc>
              <w:tcPr>
                <w:tcW w:w="1872" w:type="dxa"/>
              </w:tcPr>
              <w:p w:rsidR="00E6004D" w:rsidRPr="004178DA" w:rsidRDefault="00E6004D" w:rsidP="00BF4184">
                <w:r w:rsidRPr="004178DA">
                  <w:rPr>
                    <w:lang w:bidi="fr-FR"/>
                  </w:rPr>
                  <w:t>123</w:t>
                </w:r>
              </w:p>
            </w:tc>
          </w:sdtContent>
        </w:sdt>
      </w:tr>
      <w:tr w:rsidR="00E6004D" w:rsidRPr="004178DA" w:rsidTr="00BF4184">
        <w:sdt>
          <w:sdtPr>
            <w:alias w:val="En-tête de ligne :"/>
            <w:tag w:val="En-tête de ligne :"/>
            <w:id w:val="1343273948"/>
            <w:placeholder>
              <w:docPart w:val="E26C21BD1A8343B59A59F1AB63B69079"/>
            </w:placeholder>
            <w:temporary/>
            <w:showingPlcHdr/>
            <w15:appearance w15:val="hidden"/>
          </w:sdtPr>
          <w:sdtContent>
            <w:tc>
              <w:tcPr>
                <w:tcW w:w="1872" w:type="dxa"/>
              </w:tcPr>
              <w:p w:rsidR="00E6004D" w:rsidRPr="004178DA" w:rsidRDefault="00E6004D" w:rsidP="00BF4184">
                <w:r w:rsidRPr="004178DA">
                  <w:rPr>
                    <w:lang w:bidi="fr-FR"/>
                  </w:rPr>
                  <w:t>En-tête de ligne</w:t>
                </w:r>
              </w:p>
            </w:tc>
          </w:sdtContent>
        </w:sdt>
        <w:sdt>
          <w:sdtPr>
            <w:alias w:val="Données du tableau :"/>
            <w:tag w:val="Données du tableau :"/>
            <w:id w:val="1340502274"/>
            <w:placeholder>
              <w:docPart w:val="6BBA4FEB655D4BBA938056FFE56D3AE6"/>
            </w:placeholder>
            <w:temporary/>
            <w:showingPlcHdr/>
            <w15:appearance w15:val="hidden"/>
          </w:sdtPr>
          <w:sdtContent>
            <w:tc>
              <w:tcPr>
                <w:tcW w:w="1872" w:type="dxa"/>
              </w:tcPr>
              <w:p w:rsidR="00E6004D" w:rsidRPr="004178DA" w:rsidRDefault="00E6004D" w:rsidP="00BF4184">
                <w:r w:rsidRPr="004178DA">
                  <w:rPr>
                    <w:lang w:bidi="fr-FR"/>
                  </w:rPr>
                  <w:t>456</w:t>
                </w:r>
              </w:p>
            </w:tc>
          </w:sdtContent>
        </w:sdt>
        <w:sdt>
          <w:sdtPr>
            <w:alias w:val="Données du tableau :"/>
            <w:tag w:val="Données du tableau :"/>
            <w:id w:val="1123895777"/>
            <w:placeholder>
              <w:docPart w:val="BE68FE11BD914299A7D113B74C87080F"/>
            </w:placeholder>
            <w:temporary/>
            <w:showingPlcHdr/>
            <w15:appearance w15:val="hidden"/>
          </w:sdtPr>
          <w:sdtContent>
            <w:tc>
              <w:tcPr>
                <w:tcW w:w="1872" w:type="dxa"/>
              </w:tcPr>
              <w:p w:rsidR="00E6004D" w:rsidRPr="004178DA" w:rsidRDefault="00E6004D" w:rsidP="00BF4184">
                <w:r w:rsidRPr="004178DA">
                  <w:rPr>
                    <w:lang w:bidi="fr-FR"/>
                  </w:rPr>
                  <w:t>456</w:t>
                </w:r>
              </w:p>
            </w:tc>
          </w:sdtContent>
        </w:sdt>
        <w:sdt>
          <w:sdtPr>
            <w:alias w:val="Données du tableau :"/>
            <w:tag w:val="Données du tableau :"/>
            <w:id w:val="-1354022435"/>
            <w:placeholder>
              <w:docPart w:val="7C210D0655D54308BC45D3CCE923BFBC"/>
            </w:placeholder>
            <w:temporary/>
            <w:showingPlcHdr/>
            <w15:appearance w15:val="hidden"/>
          </w:sdtPr>
          <w:sdtContent>
            <w:tc>
              <w:tcPr>
                <w:tcW w:w="1872" w:type="dxa"/>
              </w:tcPr>
              <w:p w:rsidR="00E6004D" w:rsidRPr="004178DA" w:rsidRDefault="00E6004D" w:rsidP="00BF4184">
                <w:r w:rsidRPr="004178DA">
                  <w:rPr>
                    <w:lang w:bidi="fr-FR"/>
                  </w:rPr>
                  <w:t>456</w:t>
                </w:r>
              </w:p>
            </w:tc>
          </w:sdtContent>
        </w:sdt>
        <w:sdt>
          <w:sdtPr>
            <w:alias w:val="Données du tableau :"/>
            <w:tag w:val="Données du tableau :"/>
            <w:id w:val="1583876576"/>
            <w:placeholder>
              <w:docPart w:val="55D0E0E824FE4E07A5B0E4484F86938C"/>
            </w:placeholder>
            <w:temporary/>
            <w:showingPlcHdr/>
            <w15:appearance w15:val="hidden"/>
          </w:sdtPr>
          <w:sdtContent>
            <w:tc>
              <w:tcPr>
                <w:tcW w:w="1872" w:type="dxa"/>
              </w:tcPr>
              <w:p w:rsidR="00E6004D" w:rsidRPr="004178DA" w:rsidRDefault="00E6004D" w:rsidP="00BF4184">
                <w:r w:rsidRPr="004178DA">
                  <w:rPr>
                    <w:lang w:bidi="fr-FR"/>
                  </w:rPr>
                  <w:t>456</w:t>
                </w:r>
              </w:p>
            </w:tc>
          </w:sdtContent>
        </w:sdt>
      </w:tr>
      <w:tr w:rsidR="00E6004D" w:rsidRPr="004178DA" w:rsidTr="00BF4184">
        <w:sdt>
          <w:sdtPr>
            <w:alias w:val="En-tête de ligne :"/>
            <w:tag w:val="En-tête de ligne :"/>
            <w:id w:val="-1439600689"/>
            <w:placeholder>
              <w:docPart w:val="712E240E64A846F5BD8ECD9B672F17B2"/>
            </w:placeholder>
            <w:temporary/>
            <w:showingPlcHdr/>
            <w15:appearance w15:val="hidden"/>
          </w:sdtPr>
          <w:sdtContent>
            <w:tc>
              <w:tcPr>
                <w:tcW w:w="1872" w:type="dxa"/>
              </w:tcPr>
              <w:p w:rsidR="00E6004D" w:rsidRPr="004178DA" w:rsidRDefault="00E6004D" w:rsidP="00BF4184">
                <w:r w:rsidRPr="004178DA">
                  <w:rPr>
                    <w:lang w:bidi="fr-FR"/>
                  </w:rPr>
                  <w:t>En-tête de ligne</w:t>
                </w:r>
              </w:p>
            </w:tc>
          </w:sdtContent>
        </w:sdt>
        <w:sdt>
          <w:sdtPr>
            <w:alias w:val="Données du tableau :"/>
            <w:tag w:val="Données du tableau :"/>
            <w:id w:val="-1490947208"/>
            <w:placeholder>
              <w:docPart w:val="91D986C341634B1EB11232B64105618D"/>
            </w:placeholder>
            <w:temporary/>
            <w:showingPlcHdr/>
            <w15:appearance w15:val="hidden"/>
          </w:sdtPr>
          <w:sdtContent>
            <w:tc>
              <w:tcPr>
                <w:tcW w:w="1872" w:type="dxa"/>
              </w:tcPr>
              <w:p w:rsidR="00E6004D" w:rsidRPr="004178DA" w:rsidRDefault="00E6004D" w:rsidP="00BF4184">
                <w:r w:rsidRPr="004178DA">
                  <w:rPr>
                    <w:lang w:bidi="fr-FR"/>
                  </w:rPr>
                  <w:t>789</w:t>
                </w:r>
              </w:p>
            </w:tc>
          </w:sdtContent>
        </w:sdt>
        <w:sdt>
          <w:sdtPr>
            <w:alias w:val="Données du tableau :"/>
            <w:tag w:val="Données du tableau :"/>
            <w:id w:val="-470683202"/>
            <w:placeholder>
              <w:docPart w:val="DDE495B4BF2142F3A5AB3F4F86157880"/>
            </w:placeholder>
            <w:temporary/>
            <w:showingPlcHdr/>
            <w15:appearance w15:val="hidden"/>
          </w:sdtPr>
          <w:sdtContent>
            <w:tc>
              <w:tcPr>
                <w:tcW w:w="1872" w:type="dxa"/>
              </w:tcPr>
              <w:p w:rsidR="00E6004D" w:rsidRPr="004178DA" w:rsidRDefault="00E6004D" w:rsidP="00BF4184">
                <w:r w:rsidRPr="004178DA">
                  <w:rPr>
                    <w:lang w:bidi="fr-FR"/>
                  </w:rPr>
                  <w:t>789</w:t>
                </w:r>
              </w:p>
            </w:tc>
          </w:sdtContent>
        </w:sdt>
        <w:sdt>
          <w:sdtPr>
            <w:alias w:val="Données du tableau :"/>
            <w:tag w:val="Données du tableau :"/>
            <w:id w:val="1440877877"/>
            <w:placeholder>
              <w:docPart w:val="D702A8E3D4414BDD81AF09C19EC1C0EA"/>
            </w:placeholder>
            <w:temporary/>
            <w:showingPlcHdr/>
            <w15:appearance w15:val="hidden"/>
          </w:sdtPr>
          <w:sdtContent>
            <w:tc>
              <w:tcPr>
                <w:tcW w:w="1872" w:type="dxa"/>
              </w:tcPr>
              <w:p w:rsidR="00E6004D" w:rsidRPr="004178DA" w:rsidRDefault="00E6004D" w:rsidP="00BF4184">
                <w:r w:rsidRPr="004178DA">
                  <w:rPr>
                    <w:lang w:bidi="fr-FR"/>
                  </w:rPr>
                  <w:t>789</w:t>
                </w:r>
              </w:p>
            </w:tc>
          </w:sdtContent>
        </w:sdt>
        <w:sdt>
          <w:sdtPr>
            <w:alias w:val="Données du tableau :"/>
            <w:tag w:val="Données du tableau :"/>
            <w:id w:val="695431633"/>
            <w:placeholder>
              <w:docPart w:val="9A2A0307D3624744BCA2F29CC76835AB"/>
            </w:placeholder>
            <w:temporary/>
            <w:showingPlcHdr/>
            <w15:appearance w15:val="hidden"/>
          </w:sdtPr>
          <w:sdtContent>
            <w:tc>
              <w:tcPr>
                <w:tcW w:w="1872" w:type="dxa"/>
              </w:tcPr>
              <w:p w:rsidR="00E6004D" w:rsidRPr="004178DA" w:rsidRDefault="00E6004D" w:rsidP="00BF4184">
                <w:r w:rsidRPr="004178DA">
                  <w:rPr>
                    <w:lang w:bidi="fr-FR"/>
                  </w:rPr>
                  <w:t>789</w:t>
                </w:r>
              </w:p>
            </w:tc>
          </w:sdtContent>
        </w:sdt>
      </w:tr>
    </w:tbl>
    <w:p w:rsidR="00E81978" w:rsidRPr="004178DA" w:rsidRDefault="005D3A03">
      <w:pPr>
        <w:pStyle w:val="TableauFigure"/>
      </w:pPr>
      <w:r w:rsidRPr="004178DA">
        <w:rPr>
          <w:rStyle w:val="Accentuation"/>
          <w:lang w:bidi="fr-FR"/>
        </w:rPr>
        <w:t>Remarque</w:t>
      </w:r>
      <w:r w:rsidR="00FA473C" w:rsidRPr="004178DA">
        <w:rPr>
          <w:lang w:bidi="fr-FR"/>
        </w:rPr>
        <w:t xml:space="preserve"> : </w:t>
      </w:r>
      <w:sdt>
        <w:sdtPr>
          <w:alias w:val="Texte de la note du tableau :"/>
          <w:tag w:val="Texte de la note du tableau :"/>
          <w:id w:val="668988805"/>
          <w:placeholder>
            <w:docPart w:val="C3FF5BD1148E4DBB8C3599E0BBA5053B"/>
          </w:placeholder>
          <w:temporary/>
          <w:showingPlcHdr/>
          <w15:appearance w15:val="hidden"/>
        </w:sdtPr>
        <w:sdtContent>
          <w:r w:rsidRPr="004178DA">
            <w:rPr>
              <w:lang w:bidi="fr-FR"/>
            </w:rPr>
            <w:t>[Placez tous les tableaux de votre document dans une section dédiée aux tableaux figurant après les références (</w:t>
          </w:r>
          <w:r w:rsidR="00FA473C" w:rsidRPr="004178DA">
            <w:rPr>
              <w:lang w:bidi="fr-FR"/>
            </w:rPr>
            <w:t>et, le cas échéant, les notes de bas de page).</w:t>
          </w:r>
          <w:r w:rsidRPr="004178DA">
            <w:rPr>
              <w:lang w:bidi="fr-FR"/>
            </w:rPr>
            <w:t xml:space="preserve"> Commencez une nouvelle page pour chaque tableau, incluez un numéro et un titre de tableau p</w:t>
          </w:r>
          <w:r w:rsidR="00FA473C" w:rsidRPr="004178DA">
            <w:rPr>
              <w:lang w:bidi="fr-FR"/>
            </w:rPr>
            <w:t>our chacun d’eux, comme illustré dans cette page.</w:t>
          </w:r>
          <w:r w:rsidRPr="004178DA">
            <w:rPr>
              <w:lang w:bidi="fr-FR"/>
            </w:rPr>
            <w:t xml:space="preserve"> Le texte explicatif figure dans une note qui sui</w:t>
          </w:r>
          <w:r w:rsidR="00FA473C" w:rsidRPr="004178DA">
            <w:rPr>
              <w:lang w:bidi="fr-FR"/>
            </w:rPr>
            <w:t xml:space="preserve">t le tableau, comme celle-ci. </w:t>
          </w:r>
          <w:r w:rsidRPr="004178DA">
            <w:rPr>
              <w:lang w:bidi="fr-FR"/>
            </w:rPr>
            <w:t>Utilisez le style Tableau/Figure, disponible sous l’onglet Accueil dans la galerie Styles pour définir l’e</w:t>
          </w:r>
          <w:r w:rsidR="00FA473C" w:rsidRPr="004178DA">
            <w:rPr>
              <w:lang w:bidi="fr-FR"/>
            </w:rPr>
            <w:t xml:space="preserve">spacement entre le tableau et la note. </w:t>
          </w:r>
          <w:r w:rsidRPr="004178DA">
            <w:rPr>
              <w:lang w:bidi="fr-FR"/>
            </w:rPr>
            <w:t>Les tableaux au format APA peuvent u</w:t>
          </w:r>
          <w:r w:rsidR="00FA473C" w:rsidRPr="004178DA">
            <w:rPr>
              <w:lang w:bidi="fr-FR"/>
            </w:rPr>
            <w:t xml:space="preserve">tiliser un interligne simple ou 1,5. </w:t>
          </w:r>
          <w:r w:rsidRPr="004178DA">
            <w:rPr>
              <w:lang w:bidi="fr-FR"/>
            </w:rPr>
            <w:t>Incluez un titre pour chaque ligne et colonne, même</w:t>
          </w:r>
          <w:r w:rsidR="00FA473C" w:rsidRPr="004178DA">
            <w:rPr>
              <w:lang w:bidi="fr-FR"/>
            </w:rPr>
            <w:t xml:space="preserve"> si le contenu peut sembler évident. </w:t>
          </w:r>
          <w:r w:rsidRPr="004178DA">
            <w:rPr>
              <w:lang w:bidi="fr-FR"/>
            </w:rPr>
            <w:t xml:space="preserve">Un style de tableau par défaut a été configuré pour ce modèle correspondant à des </w:t>
          </w:r>
          <w:r w:rsidR="00FA473C" w:rsidRPr="004178DA">
            <w:rPr>
              <w:lang w:bidi="fr-FR"/>
            </w:rPr>
            <w:t xml:space="preserve">instructions de l’APA. </w:t>
          </w:r>
          <w:r w:rsidRPr="004178DA">
            <w:rPr>
              <w:lang w:bidi="fr-FR"/>
            </w:rPr>
            <w:t>Pour insérer un tableau, sous l’onglet Insertion, cliquez sur Tableau.]</w:t>
          </w:r>
        </w:sdtContent>
      </w:sdt>
    </w:p>
    <w:sdt>
      <w:sdtPr>
        <w:alias w:val="Titre des figures :"/>
        <w:tag w:val="Titre des figures :"/>
        <w:id w:val="-2071720289"/>
        <w:placeholder>
          <w:docPart w:val="3B23C987D70F4270AEA4749B870F9AB5"/>
        </w:placeholder>
        <w:temporary/>
        <w:showingPlcHdr/>
        <w15:appearance w15:val="hidden"/>
      </w:sdtPr>
      <w:sdtContent>
        <w:p w:rsidR="00E81978" w:rsidRPr="004178DA" w:rsidRDefault="005D3A03">
          <w:pPr>
            <w:pStyle w:val="Titredesection"/>
          </w:pPr>
          <w:r w:rsidRPr="004178DA">
            <w:rPr>
              <w:lang w:bidi="fr-FR"/>
            </w:rPr>
            <w:t>Titre des figures :</w:t>
          </w:r>
        </w:p>
      </w:sdtContent>
    </w:sdt>
    <w:p w:rsidR="00E81978" w:rsidRPr="004178DA" w:rsidRDefault="005D3A03">
      <w:pPr>
        <w:pStyle w:val="Sansinterligne"/>
      </w:pPr>
      <w:r w:rsidRPr="004178DA">
        <w:rPr>
          <w:noProof/>
          <w:lang w:val="en-US" w:eastAsia="en-US"/>
        </w:rPr>
        <w:drawing>
          <wp:inline distT="0" distB="0" distL="0" distR="0" wp14:anchorId="22AA416B" wp14:editId="2AACE12F">
            <wp:extent cx="5686425" cy="3200400"/>
            <wp:effectExtent l="0" t="0" r="9525" b="0"/>
            <wp:docPr id="2" name="Graphique 2" descr="Histogramme groupé affichant les valeurs de 3 séries pour 4 caté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Pr="004178DA" w:rsidRDefault="005D3A03">
      <w:pPr>
        <w:pStyle w:val="TableauFigure"/>
      </w:pPr>
      <w:r w:rsidRPr="004178DA">
        <w:rPr>
          <w:rStyle w:val="Accentuation"/>
          <w:lang w:bidi="fr-FR"/>
        </w:rPr>
        <w:t>Figure 1</w:t>
      </w:r>
      <w:r w:rsidRPr="004178DA">
        <w:rPr>
          <w:lang w:bidi="fr-FR"/>
        </w:rPr>
        <w:t xml:space="preserve">. </w:t>
      </w:r>
      <w:sdt>
        <w:sdtPr>
          <w:alias w:val="Texte de la figure 1 :"/>
          <w:tag w:val="Texte de la figure 1 :"/>
          <w:id w:val="1420302148"/>
          <w:placeholder>
            <w:docPart w:val="232BE6C0053747D58243AC6AF822DFA4"/>
          </w:placeholder>
          <w:temporary/>
          <w:showingPlcHdr/>
          <w15:appearance w15:val="hidden"/>
          <w:text/>
        </w:sdtPr>
        <w:sdtContent>
          <w:r w:rsidRPr="004178DA">
            <w:rPr>
              <w:lang w:bidi="fr-FR"/>
            </w:rPr>
            <w:t>[Incluez tous les chiffres dans leur propre section après les références (et les not</w:t>
          </w:r>
          <w:r w:rsidR="00FA473C" w:rsidRPr="004178DA">
            <w:rPr>
              <w:lang w:bidi="fr-FR"/>
            </w:rPr>
            <w:t xml:space="preserve">es de bas de page et tableaux, le cas échéant). </w:t>
          </w:r>
          <w:r w:rsidRPr="004178DA">
            <w:rPr>
              <w:lang w:bidi="fr-FR"/>
            </w:rPr>
            <w:t>Incluez une légende num</w:t>
          </w:r>
          <w:r w:rsidR="00FA473C" w:rsidRPr="004178DA">
            <w:rPr>
              <w:lang w:bidi="fr-FR"/>
            </w:rPr>
            <w:t xml:space="preserve">érotée pour chaque figure. </w:t>
          </w:r>
          <w:r w:rsidRPr="004178DA">
            <w:rPr>
              <w:lang w:bidi="fr-FR"/>
            </w:rPr>
            <w:t>Utilisez le style Tableau/Figure pour ménager un interligne entre la figure et la légende.]</w:t>
          </w:r>
        </w:sdtContent>
      </w:sdt>
    </w:p>
    <w:p w:rsidR="00E81978" w:rsidRPr="004178DA" w:rsidRDefault="005D3A03">
      <w:pPr>
        <w:pStyle w:val="TableauFigure"/>
      </w:pPr>
      <w:r w:rsidRPr="004178DA">
        <w:rPr>
          <w:lang w:bidi="fr-FR"/>
        </w:rPr>
        <w:t xml:space="preserve">Pour plus d’informations sur tous les éléments de la mise en forme APA, voir le guide </w:t>
      </w:r>
      <w:r w:rsidRPr="004178DA">
        <w:rPr>
          <w:rStyle w:val="Accentuation"/>
          <w:lang w:bidi="fr-FR"/>
        </w:rPr>
        <w:t>APA Style Manual, 6th Edition</w:t>
      </w:r>
      <w:r w:rsidRPr="004178DA">
        <w:rPr>
          <w:lang w:bidi="fr-FR"/>
        </w:rPr>
        <w:t>.</w:t>
      </w:r>
    </w:p>
    <w:sectPr w:rsidR="00E81978" w:rsidRPr="004178DA" w:rsidSect="004178DA">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21" w:rsidRDefault="00805B21">
      <w:pPr>
        <w:spacing w:line="240" w:lineRule="auto"/>
      </w:pPr>
      <w:r>
        <w:separator/>
      </w:r>
    </w:p>
    <w:p w:rsidR="00805B21" w:rsidRDefault="00805B21"/>
  </w:endnote>
  <w:endnote w:type="continuationSeparator" w:id="0">
    <w:p w:rsidR="00805B21" w:rsidRDefault="00805B21">
      <w:pPr>
        <w:spacing w:line="240" w:lineRule="auto"/>
      </w:pPr>
      <w:r>
        <w:continuationSeparator/>
      </w:r>
    </w:p>
    <w:p w:rsidR="00805B21" w:rsidRDefault="00805B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21" w:rsidRDefault="00805B21">
      <w:pPr>
        <w:spacing w:line="240" w:lineRule="auto"/>
      </w:pPr>
      <w:r>
        <w:separator/>
      </w:r>
    </w:p>
    <w:p w:rsidR="00805B21" w:rsidRDefault="00805B21"/>
  </w:footnote>
  <w:footnote w:type="continuationSeparator" w:id="0">
    <w:p w:rsidR="00805B21" w:rsidRDefault="00805B21">
      <w:pPr>
        <w:spacing w:line="240" w:lineRule="auto"/>
      </w:pPr>
      <w:r>
        <w:continuationSeparator/>
      </w:r>
    </w:p>
    <w:p w:rsidR="00805B21" w:rsidRDefault="00805B2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DC4" w:rsidRPr="001423C6" w:rsidRDefault="00FE6DC4">
    <w:pPr>
      <w:pStyle w:val="En-tte"/>
      <w:rPr>
        <w:rStyle w:val="lev"/>
        <w:caps w:val="0"/>
        <w:lang w:bidi="fr-FR"/>
      </w:rPr>
    </w:pPr>
    <w:r>
      <w:rPr>
        <w:lang w:bidi="fr-FR"/>
      </w:rPr>
      <w:t xml:space="preserve">Conférence RE : AI </w:t>
    </w:r>
    <w:proofErr w:type="spellStart"/>
    <w:r>
      <w:rPr>
        <w:lang w:bidi="fr-FR"/>
      </w:rPr>
      <w:t>Demystification</w:t>
    </w:r>
    <w:proofErr w:type="spellEnd"/>
    <w:r>
      <w:rPr>
        <w:lang w:bidi="fr-FR"/>
      </w:rPr>
      <w:t>. Ce n’est pas une table ronde, mais ça rentre dans la définition du projet pro.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C6"/>
    <w:rsid w:val="000D3F41"/>
    <w:rsid w:val="001423C6"/>
    <w:rsid w:val="001674A2"/>
    <w:rsid w:val="00172935"/>
    <w:rsid w:val="001A668A"/>
    <w:rsid w:val="00355DCA"/>
    <w:rsid w:val="003A0766"/>
    <w:rsid w:val="004178DA"/>
    <w:rsid w:val="00551A02"/>
    <w:rsid w:val="005534FA"/>
    <w:rsid w:val="00582C44"/>
    <w:rsid w:val="005D3A03"/>
    <w:rsid w:val="008002C0"/>
    <w:rsid w:val="00805B21"/>
    <w:rsid w:val="008C5323"/>
    <w:rsid w:val="008D5EEA"/>
    <w:rsid w:val="009A6A3B"/>
    <w:rsid w:val="00A54E24"/>
    <w:rsid w:val="00A57635"/>
    <w:rsid w:val="00B823AA"/>
    <w:rsid w:val="00BA45DB"/>
    <w:rsid w:val="00BF4184"/>
    <w:rsid w:val="00C0601E"/>
    <w:rsid w:val="00C31D30"/>
    <w:rsid w:val="00CD6E39"/>
    <w:rsid w:val="00CF6E91"/>
    <w:rsid w:val="00D033A3"/>
    <w:rsid w:val="00D85B68"/>
    <w:rsid w:val="00E07F2E"/>
    <w:rsid w:val="00E30751"/>
    <w:rsid w:val="00E6004D"/>
    <w:rsid w:val="00E606B0"/>
    <w:rsid w:val="00E81978"/>
    <w:rsid w:val="00F379B7"/>
    <w:rsid w:val="00F525FA"/>
    <w:rsid w:val="00FA473C"/>
    <w:rsid w:val="00FE6DC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62F97"/>
  <w15:chartTrackingRefBased/>
  <w15:docId w15:val="{1BF934E0-B025-46EE-A64C-BB9C0D1A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3" w:unhideWhenUsed="1" w:qFormat="1"/>
    <w:lsdException w:name="heading 3" w:semiHidden="1" w:uiPriority="4" w:unhideWhenUsed="1" w:qFormat="1"/>
    <w:lsdException w:name="heading 4" w:semiHidden="1" w:uiPriority="3"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semiHidden/>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Emphase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illaume\AppData\Roaming\Microsoft\Templates\Rapport%20de%20style%20APA%20(6e&#160;&#233;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C6C879B914B47DCA5ED7617935CDEA5"/>
        <w:category>
          <w:name w:val="Général"/>
          <w:gallery w:val="placeholder"/>
        </w:category>
        <w:types>
          <w:type w:val="bbPlcHdr"/>
        </w:types>
        <w:behaviors>
          <w:behavior w:val="content"/>
        </w:behaviors>
        <w:guid w:val="{66C56955-D137-473E-B7C0-76CE7E807CC1}"/>
      </w:docPartPr>
      <w:docPartBody>
        <w:p w:rsidR="00000000" w:rsidRDefault="000C7333">
          <w:pPr>
            <w:pStyle w:val="3C6C879B914B47DCA5ED7617935CDEA5"/>
          </w:pPr>
          <w:r w:rsidRPr="004178DA">
            <w:rPr>
              <w:lang w:bidi="fr-FR"/>
            </w:rPr>
            <w:t>[Titre de 12 mots maximum sur une ou deux lignes]</w:t>
          </w:r>
        </w:p>
      </w:docPartBody>
    </w:docPart>
    <w:docPart>
      <w:docPartPr>
        <w:name w:val="D7E78389228A42B8AAFCB4B7C6B3E4C9"/>
        <w:category>
          <w:name w:val="Général"/>
          <w:gallery w:val="placeholder"/>
        </w:category>
        <w:types>
          <w:type w:val="bbPlcHdr"/>
        </w:types>
        <w:behaviors>
          <w:behavior w:val="content"/>
        </w:behaviors>
        <w:guid w:val="{CE6AEC62-9764-4EC2-BA49-CF09F127CE9E}"/>
      </w:docPartPr>
      <w:docPartBody>
        <w:p w:rsidR="00000000" w:rsidRDefault="000C7333">
          <w:pPr>
            <w:pStyle w:val="D7E78389228A42B8AAFCB4B7C6B3E4C9"/>
          </w:pPr>
          <w:r w:rsidRPr="004178DA">
            <w:rPr>
              <w:lang w:bidi="fr-FR"/>
            </w:rPr>
            <w:t>Note de l’auteur</w:t>
          </w:r>
        </w:p>
      </w:docPartBody>
    </w:docPart>
    <w:docPart>
      <w:docPartPr>
        <w:name w:val="4F7009225CD847A3A0C1CBA478CD942C"/>
        <w:category>
          <w:name w:val="Général"/>
          <w:gallery w:val="placeholder"/>
        </w:category>
        <w:types>
          <w:type w:val="bbPlcHdr"/>
        </w:types>
        <w:behaviors>
          <w:behavior w:val="content"/>
        </w:behaviors>
        <w:guid w:val="{97CA4EA3-65B0-49DA-BBEB-81FEEF1B72BE}"/>
      </w:docPartPr>
      <w:docPartBody>
        <w:p w:rsidR="00000000" w:rsidRDefault="000C7333">
          <w:pPr>
            <w:pStyle w:val="4F7009225CD847A3A0C1CBA478CD942C"/>
          </w:pPr>
          <w:r w:rsidRPr="004178DA">
            <w:rPr>
              <w:lang w:bidi="fr-FR"/>
            </w:rPr>
            <w:t>Résumé</w:t>
          </w:r>
        </w:p>
      </w:docPartBody>
    </w:docPart>
    <w:docPart>
      <w:docPartPr>
        <w:name w:val="834040C7226E4559A1F473BF2A53C864"/>
        <w:category>
          <w:name w:val="Général"/>
          <w:gallery w:val="placeholder"/>
        </w:category>
        <w:types>
          <w:type w:val="bbPlcHdr"/>
        </w:types>
        <w:behaviors>
          <w:behavior w:val="content"/>
        </w:behaviors>
        <w:guid w:val="{EF5B565B-3632-4CA0-B25B-716661F80C32}"/>
      </w:docPartPr>
      <w:docPartBody>
        <w:p w:rsidR="00000000" w:rsidRDefault="000C7333">
          <w:pPr>
            <w:pStyle w:val="834040C7226E4559A1F473BF2A53C864"/>
          </w:pPr>
          <w:r w:rsidRPr="004178DA">
            <w:rPr>
              <w:lang w:bidi="fr-FR"/>
            </w:rPr>
            <w:t>[Titre de 12 mots maximum sur une ou deux lignes]</w:t>
          </w:r>
        </w:p>
      </w:docPartBody>
    </w:docPart>
    <w:docPart>
      <w:docPartPr>
        <w:name w:val="DE478DF804944A4B9FB97CB2A21C5AC4"/>
        <w:category>
          <w:name w:val="Général"/>
          <w:gallery w:val="placeholder"/>
        </w:category>
        <w:types>
          <w:type w:val="bbPlcHdr"/>
        </w:types>
        <w:behaviors>
          <w:behavior w:val="content"/>
        </w:behaviors>
        <w:guid w:val="{6E5F20DC-793D-44E1-BD21-D7063DF8C54A}"/>
      </w:docPartPr>
      <w:docPartBody>
        <w:p w:rsidR="00000000" w:rsidRDefault="000C7333">
          <w:pPr>
            <w:pStyle w:val="DE478DF804944A4B9FB97CB2A21C5AC4"/>
          </w:pPr>
          <w:r w:rsidRPr="004178DA">
            <w:rPr>
              <w:lang w:bidi="fr-FR"/>
            </w:rPr>
            <w:t>Notes de bas de page</w:t>
          </w:r>
        </w:p>
      </w:docPartBody>
    </w:docPart>
    <w:docPart>
      <w:docPartPr>
        <w:name w:val="2C7BAB72FF064841BE7C3ACDE9A919CC"/>
        <w:category>
          <w:name w:val="Général"/>
          <w:gallery w:val="placeholder"/>
        </w:category>
        <w:types>
          <w:type w:val="bbPlcHdr"/>
        </w:types>
        <w:behaviors>
          <w:behavior w:val="content"/>
        </w:behaviors>
        <w:guid w:val="{C76D7EB3-5F15-4886-A0F8-B1C8F19AF681}"/>
      </w:docPartPr>
      <w:docPartBody>
        <w:p w:rsidR="00000000" w:rsidRDefault="000C7333">
          <w:pPr>
            <w:pStyle w:val="2C7BAB72FF064841BE7C3ACDE9A919CC"/>
          </w:pPr>
          <w:r w:rsidRPr="004178DA">
            <w:rPr>
              <w:lang w:bidi="fr-FR"/>
            </w:rPr>
            <w:t xml:space="preserve">[Ajoutez des notes de bas </w:t>
          </w:r>
          <w:r w:rsidRPr="004178DA">
            <w:rPr>
              <w:lang w:bidi="fr-FR"/>
            </w:rPr>
            <w:t>de page, s’il y en a, dans leur page figurant après les références. Pour les besoins de mise en forme APA, vous pouvez facilement entrer vos propres notes et appels de notes de bas de page. Pour mettre en forme un appel de note de bas de page, sélectionnez</w:t>
          </w:r>
          <w:r w:rsidRPr="004178DA">
            <w:rPr>
              <w:lang w:bidi="fr-FR"/>
            </w:rPr>
            <w:t xml:space="preserve"> le numéro, puis, sous l’onglet Accueil, dans la galerie Styles, cliquez sur Appel de note de bas de page. Le corps d’une note de bas de page, tel que cet exemple, utilise le style Normal. </w:t>
          </w:r>
          <w:r w:rsidRPr="004178DA">
            <w:rPr>
              <w:rStyle w:val="Accentuation"/>
              <w:lang w:bidi="fr-FR"/>
            </w:rPr>
            <w:t>(Remarque : si vous supprimez cet exemple de note de bas de page, n</w:t>
          </w:r>
          <w:r w:rsidRPr="004178DA">
            <w:rPr>
              <w:rStyle w:val="Accentuation"/>
              <w:lang w:bidi="fr-FR"/>
            </w:rPr>
            <w:t>’oubliez pas de supprimer également sa référence dans le texte. Elle se trouve à la fin de l’exemple de paragraphe Titre 2 dans la première page du contenu de ce modèle.)</w:t>
          </w:r>
          <w:r w:rsidRPr="004178DA">
            <w:rPr>
              <w:lang w:bidi="fr-FR"/>
            </w:rPr>
            <w:t>]</w:t>
          </w:r>
        </w:p>
      </w:docPartBody>
    </w:docPart>
    <w:docPart>
      <w:docPartPr>
        <w:name w:val="3612760FBC4446CBADD3D11CA0299457"/>
        <w:category>
          <w:name w:val="Général"/>
          <w:gallery w:val="placeholder"/>
        </w:category>
        <w:types>
          <w:type w:val="bbPlcHdr"/>
        </w:types>
        <w:behaviors>
          <w:behavior w:val="content"/>
        </w:behaviors>
        <w:guid w:val="{611CF81F-7993-4A25-BF5B-D1C090364BB5}"/>
      </w:docPartPr>
      <w:docPartBody>
        <w:p w:rsidR="00000000" w:rsidRDefault="000C7333">
          <w:pPr>
            <w:pStyle w:val="3612760FBC4446CBADD3D11CA0299457"/>
          </w:pPr>
          <w:r w:rsidRPr="004178DA">
            <w:rPr>
              <w:lang w:bidi="fr-FR"/>
            </w:rPr>
            <w:t>[Titre du tableau]</w:t>
          </w:r>
        </w:p>
      </w:docPartBody>
    </w:docPart>
    <w:docPart>
      <w:docPartPr>
        <w:name w:val="640BF1EB1BB24ED08D24A4DEDE0448BC"/>
        <w:category>
          <w:name w:val="Général"/>
          <w:gallery w:val="placeholder"/>
        </w:category>
        <w:types>
          <w:type w:val="bbPlcHdr"/>
        </w:types>
        <w:behaviors>
          <w:behavior w:val="content"/>
        </w:behaviors>
        <w:guid w:val="{B4594F71-E132-4A46-B98A-F4A3F3669229}"/>
      </w:docPartPr>
      <w:docPartBody>
        <w:p w:rsidR="00000000" w:rsidRDefault="000C7333">
          <w:pPr>
            <w:pStyle w:val="640BF1EB1BB24ED08D24A4DEDE0448BC"/>
          </w:pPr>
          <w:r w:rsidRPr="004178DA">
            <w:rPr>
              <w:lang w:bidi="fr-FR"/>
            </w:rPr>
            <w:t>En-tête de colonne</w:t>
          </w:r>
        </w:p>
      </w:docPartBody>
    </w:docPart>
    <w:docPart>
      <w:docPartPr>
        <w:name w:val="1515A4B639374D3D987DA5B97268D071"/>
        <w:category>
          <w:name w:val="Général"/>
          <w:gallery w:val="placeholder"/>
        </w:category>
        <w:types>
          <w:type w:val="bbPlcHdr"/>
        </w:types>
        <w:behaviors>
          <w:behavior w:val="content"/>
        </w:behaviors>
        <w:guid w:val="{60A87D9E-FBC3-40EA-9ED9-A52E23747E1E}"/>
      </w:docPartPr>
      <w:docPartBody>
        <w:p w:rsidR="00000000" w:rsidRDefault="000C7333">
          <w:pPr>
            <w:pStyle w:val="1515A4B639374D3D987DA5B97268D071"/>
          </w:pPr>
          <w:r w:rsidRPr="004178DA">
            <w:rPr>
              <w:lang w:bidi="fr-FR"/>
            </w:rPr>
            <w:t>En-tête de colonne</w:t>
          </w:r>
        </w:p>
      </w:docPartBody>
    </w:docPart>
    <w:docPart>
      <w:docPartPr>
        <w:name w:val="AF4402D6CAA54AFB8A7C4E3B2E501F54"/>
        <w:category>
          <w:name w:val="Général"/>
          <w:gallery w:val="placeholder"/>
        </w:category>
        <w:types>
          <w:type w:val="bbPlcHdr"/>
        </w:types>
        <w:behaviors>
          <w:behavior w:val="content"/>
        </w:behaviors>
        <w:guid w:val="{81DE76D8-606B-414F-B61A-6A057D6DBD6F}"/>
      </w:docPartPr>
      <w:docPartBody>
        <w:p w:rsidR="00000000" w:rsidRDefault="000C7333">
          <w:pPr>
            <w:pStyle w:val="AF4402D6CAA54AFB8A7C4E3B2E501F54"/>
          </w:pPr>
          <w:r w:rsidRPr="004178DA">
            <w:rPr>
              <w:lang w:bidi="fr-FR"/>
            </w:rPr>
            <w:t>En-tête de colonne</w:t>
          </w:r>
        </w:p>
      </w:docPartBody>
    </w:docPart>
    <w:docPart>
      <w:docPartPr>
        <w:name w:val="FDB6CFD1B61B43EDBD151073067EE5FC"/>
        <w:category>
          <w:name w:val="Général"/>
          <w:gallery w:val="placeholder"/>
        </w:category>
        <w:types>
          <w:type w:val="bbPlcHdr"/>
        </w:types>
        <w:behaviors>
          <w:behavior w:val="content"/>
        </w:behaviors>
        <w:guid w:val="{79311CE2-9958-4698-B841-294F82E26E85}"/>
      </w:docPartPr>
      <w:docPartBody>
        <w:p w:rsidR="00000000" w:rsidRDefault="000C7333">
          <w:pPr>
            <w:pStyle w:val="FDB6CFD1B61B43EDBD151073067EE5FC"/>
          </w:pPr>
          <w:r w:rsidRPr="004178DA">
            <w:rPr>
              <w:lang w:bidi="fr-FR"/>
            </w:rPr>
            <w:t xml:space="preserve">En-tête </w:t>
          </w:r>
          <w:r w:rsidRPr="004178DA">
            <w:rPr>
              <w:lang w:bidi="fr-FR"/>
            </w:rPr>
            <w:t>de colonne</w:t>
          </w:r>
        </w:p>
      </w:docPartBody>
    </w:docPart>
    <w:docPart>
      <w:docPartPr>
        <w:name w:val="22A3E29209654587A3CB0150FA8C60B1"/>
        <w:category>
          <w:name w:val="Général"/>
          <w:gallery w:val="placeholder"/>
        </w:category>
        <w:types>
          <w:type w:val="bbPlcHdr"/>
        </w:types>
        <w:behaviors>
          <w:behavior w:val="content"/>
        </w:behaviors>
        <w:guid w:val="{26EF00B4-EEE3-4FA0-8F24-478FEB8CF81F}"/>
      </w:docPartPr>
      <w:docPartBody>
        <w:p w:rsidR="00000000" w:rsidRDefault="000C7333">
          <w:pPr>
            <w:pStyle w:val="22A3E29209654587A3CB0150FA8C60B1"/>
          </w:pPr>
          <w:r w:rsidRPr="004178DA">
            <w:rPr>
              <w:lang w:bidi="fr-FR"/>
            </w:rPr>
            <w:t>En-tête de colonne</w:t>
          </w:r>
        </w:p>
      </w:docPartBody>
    </w:docPart>
    <w:docPart>
      <w:docPartPr>
        <w:name w:val="B84D45E52957496AA12ED8BA5EDAEB37"/>
        <w:category>
          <w:name w:val="Général"/>
          <w:gallery w:val="placeholder"/>
        </w:category>
        <w:types>
          <w:type w:val="bbPlcHdr"/>
        </w:types>
        <w:behaviors>
          <w:behavior w:val="content"/>
        </w:behaviors>
        <w:guid w:val="{910E272C-3E15-42B2-A2CF-2219D71B5F79}"/>
      </w:docPartPr>
      <w:docPartBody>
        <w:p w:rsidR="00000000" w:rsidRDefault="000C7333">
          <w:pPr>
            <w:pStyle w:val="B84D45E52957496AA12ED8BA5EDAEB37"/>
          </w:pPr>
          <w:r w:rsidRPr="004178DA">
            <w:rPr>
              <w:lang w:bidi="fr-FR"/>
            </w:rPr>
            <w:t>En-tête de ligne</w:t>
          </w:r>
        </w:p>
      </w:docPartBody>
    </w:docPart>
    <w:docPart>
      <w:docPartPr>
        <w:name w:val="2D12FB8A916442EFA569B2092E961CBD"/>
        <w:category>
          <w:name w:val="Général"/>
          <w:gallery w:val="placeholder"/>
        </w:category>
        <w:types>
          <w:type w:val="bbPlcHdr"/>
        </w:types>
        <w:behaviors>
          <w:behavior w:val="content"/>
        </w:behaviors>
        <w:guid w:val="{4CFB48FB-BF1E-4E85-AEB0-243E69F059D5}"/>
      </w:docPartPr>
      <w:docPartBody>
        <w:p w:rsidR="00000000" w:rsidRDefault="000C7333">
          <w:pPr>
            <w:pStyle w:val="2D12FB8A916442EFA569B2092E961CBD"/>
          </w:pPr>
          <w:r w:rsidRPr="004178DA">
            <w:rPr>
              <w:lang w:bidi="fr-FR"/>
            </w:rPr>
            <w:t>123</w:t>
          </w:r>
        </w:p>
      </w:docPartBody>
    </w:docPart>
    <w:docPart>
      <w:docPartPr>
        <w:name w:val="7B4FEB1A1A1E47C48C584F7FC482E677"/>
        <w:category>
          <w:name w:val="Général"/>
          <w:gallery w:val="placeholder"/>
        </w:category>
        <w:types>
          <w:type w:val="bbPlcHdr"/>
        </w:types>
        <w:behaviors>
          <w:behavior w:val="content"/>
        </w:behaviors>
        <w:guid w:val="{E076CBBD-CEF9-4546-B61A-C8B084179AD1}"/>
      </w:docPartPr>
      <w:docPartBody>
        <w:p w:rsidR="00000000" w:rsidRDefault="000C7333">
          <w:pPr>
            <w:pStyle w:val="7B4FEB1A1A1E47C48C584F7FC482E677"/>
          </w:pPr>
          <w:r w:rsidRPr="004178DA">
            <w:rPr>
              <w:lang w:bidi="fr-FR"/>
            </w:rPr>
            <w:t>123</w:t>
          </w:r>
        </w:p>
      </w:docPartBody>
    </w:docPart>
    <w:docPart>
      <w:docPartPr>
        <w:name w:val="56E4042651A943B49993217E99B66E1D"/>
        <w:category>
          <w:name w:val="Général"/>
          <w:gallery w:val="placeholder"/>
        </w:category>
        <w:types>
          <w:type w:val="bbPlcHdr"/>
        </w:types>
        <w:behaviors>
          <w:behavior w:val="content"/>
        </w:behaviors>
        <w:guid w:val="{BA7B7298-61B9-43D0-A529-7C3E169CE674}"/>
      </w:docPartPr>
      <w:docPartBody>
        <w:p w:rsidR="00000000" w:rsidRDefault="000C7333">
          <w:pPr>
            <w:pStyle w:val="56E4042651A943B49993217E99B66E1D"/>
          </w:pPr>
          <w:r w:rsidRPr="004178DA">
            <w:rPr>
              <w:lang w:bidi="fr-FR"/>
            </w:rPr>
            <w:t>123</w:t>
          </w:r>
        </w:p>
      </w:docPartBody>
    </w:docPart>
    <w:docPart>
      <w:docPartPr>
        <w:name w:val="A8E47A371FD5422F82486E1C40C05DBE"/>
        <w:category>
          <w:name w:val="Général"/>
          <w:gallery w:val="placeholder"/>
        </w:category>
        <w:types>
          <w:type w:val="bbPlcHdr"/>
        </w:types>
        <w:behaviors>
          <w:behavior w:val="content"/>
        </w:behaviors>
        <w:guid w:val="{1A17EEE6-C7A1-4067-96ED-FA94D3F53640}"/>
      </w:docPartPr>
      <w:docPartBody>
        <w:p w:rsidR="00000000" w:rsidRDefault="000C7333">
          <w:pPr>
            <w:pStyle w:val="A8E47A371FD5422F82486E1C40C05DBE"/>
          </w:pPr>
          <w:r w:rsidRPr="004178DA">
            <w:rPr>
              <w:lang w:bidi="fr-FR"/>
            </w:rPr>
            <w:t>123</w:t>
          </w:r>
        </w:p>
      </w:docPartBody>
    </w:docPart>
    <w:docPart>
      <w:docPartPr>
        <w:name w:val="3FB5836B10F3494684E0CF5126F5C772"/>
        <w:category>
          <w:name w:val="Général"/>
          <w:gallery w:val="placeholder"/>
        </w:category>
        <w:types>
          <w:type w:val="bbPlcHdr"/>
        </w:types>
        <w:behaviors>
          <w:behavior w:val="content"/>
        </w:behaviors>
        <w:guid w:val="{2A1ECDBF-8605-4BD7-B963-2569193B0427}"/>
      </w:docPartPr>
      <w:docPartBody>
        <w:p w:rsidR="00000000" w:rsidRDefault="000C7333">
          <w:pPr>
            <w:pStyle w:val="3FB5836B10F3494684E0CF5126F5C772"/>
          </w:pPr>
          <w:r w:rsidRPr="004178DA">
            <w:rPr>
              <w:lang w:bidi="fr-FR"/>
            </w:rPr>
            <w:t>En-tête de ligne</w:t>
          </w:r>
        </w:p>
      </w:docPartBody>
    </w:docPart>
    <w:docPart>
      <w:docPartPr>
        <w:name w:val="91183DB68BA44F578D5387DB70B68132"/>
        <w:category>
          <w:name w:val="Général"/>
          <w:gallery w:val="placeholder"/>
        </w:category>
        <w:types>
          <w:type w:val="bbPlcHdr"/>
        </w:types>
        <w:behaviors>
          <w:behavior w:val="content"/>
        </w:behaviors>
        <w:guid w:val="{C361713B-6DBA-4F71-BC4F-C31A4F1251AC}"/>
      </w:docPartPr>
      <w:docPartBody>
        <w:p w:rsidR="00000000" w:rsidRDefault="000C7333">
          <w:pPr>
            <w:pStyle w:val="91183DB68BA44F578D5387DB70B68132"/>
          </w:pPr>
          <w:r w:rsidRPr="004178DA">
            <w:rPr>
              <w:lang w:bidi="fr-FR"/>
            </w:rPr>
            <w:t>456</w:t>
          </w:r>
        </w:p>
      </w:docPartBody>
    </w:docPart>
    <w:docPart>
      <w:docPartPr>
        <w:name w:val="C1678B25BDEF4DEC9DB1C5C537662344"/>
        <w:category>
          <w:name w:val="Général"/>
          <w:gallery w:val="placeholder"/>
        </w:category>
        <w:types>
          <w:type w:val="bbPlcHdr"/>
        </w:types>
        <w:behaviors>
          <w:behavior w:val="content"/>
        </w:behaviors>
        <w:guid w:val="{FB753D55-ADE5-413B-B20A-ED0285645E09}"/>
      </w:docPartPr>
      <w:docPartBody>
        <w:p w:rsidR="00000000" w:rsidRDefault="000C7333">
          <w:pPr>
            <w:pStyle w:val="C1678B25BDEF4DEC9DB1C5C537662344"/>
          </w:pPr>
          <w:r w:rsidRPr="004178DA">
            <w:rPr>
              <w:lang w:bidi="fr-FR"/>
            </w:rPr>
            <w:t>456</w:t>
          </w:r>
        </w:p>
      </w:docPartBody>
    </w:docPart>
    <w:docPart>
      <w:docPartPr>
        <w:name w:val="C178807385B844289EA74B490A44A24B"/>
        <w:category>
          <w:name w:val="Général"/>
          <w:gallery w:val="placeholder"/>
        </w:category>
        <w:types>
          <w:type w:val="bbPlcHdr"/>
        </w:types>
        <w:behaviors>
          <w:behavior w:val="content"/>
        </w:behaviors>
        <w:guid w:val="{230D6237-248A-489B-8BF2-CB42513DBD70}"/>
      </w:docPartPr>
      <w:docPartBody>
        <w:p w:rsidR="00000000" w:rsidRDefault="000C7333">
          <w:pPr>
            <w:pStyle w:val="C178807385B844289EA74B490A44A24B"/>
          </w:pPr>
          <w:r w:rsidRPr="004178DA">
            <w:rPr>
              <w:lang w:bidi="fr-FR"/>
            </w:rPr>
            <w:t>456</w:t>
          </w:r>
        </w:p>
      </w:docPartBody>
    </w:docPart>
    <w:docPart>
      <w:docPartPr>
        <w:name w:val="0AE622AD660748C2BED1C09FFBFDCBED"/>
        <w:category>
          <w:name w:val="Général"/>
          <w:gallery w:val="placeholder"/>
        </w:category>
        <w:types>
          <w:type w:val="bbPlcHdr"/>
        </w:types>
        <w:behaviors>
          <w:behavior w:val="content"/>
        </w:behaviors>
        <w:guid w:val="{48E78972-4922-4C04-8355-7B24FF3B0733}"/>
      </w:docPartPr>
      <w:docPartBody>
        <w:p w:rsidR="00000000" w:rsidRDefault="000C7333">
          <w:pPr>
            <w:pStyle w:val="0AE622AD660748C2BED1C09FFBFDCBED"/>
          </w:pPr>
          <w:r w:rsidRPr="004178DA">
            <w:rPr>
              <w:lang w:bidi="fr-FR"/>
            </w:rPr>
            <w:t>456</w:t>
          </w:r>
        </w:p>
      </w:docPartBody>
    </w:docPart>
    <w:docPart>
      <w:docPartPr>
        <w:name w:val="62FA3976F3AB4A2684A7E4651BE64EC8"/>
        <w:category>
          <w:name w:val="Général"/>
          <w:gallery w:val="placeholder"/>
        </w:category>
        <w:types>
          <w:type w:val="bbPlcHdr"/>
        </w:types>
        <w:behaviors>
          <w:behavior w:val="content"/>
        </w:behaviors>
        <w:guid w:val="{739FD807-F80A-4138-B35F-2DB605457D3B}"/>
      </w:docPartPr>
      <w:docPartBody>
        <w:p w:rsidR="00000000" w:rsidRDefault="000C7333">
          <w:pPr>
            <w:pStyle w:val="62FA3976F3AB4A2684A7E4651BE64EC8"/>
          </w:pPr>
          <w:r w:rsidRPr="004178DA">
            <w:rPr>
              <w:lang w:bidi="fr-FR"/>
            </w:rPr>
            <w:t>En-tête de ligne</w:t>
          </w:r>
        </w:p>
      </w:docPartBody>
    </w:docPart>
    <w:docPart>
      <w:docPartPr>
        <w:name w:val="92BF3A923EFA4DD299228258D25EA6F0"/>
        <w:category>
          <w:name w:val="Général"/>
          <w:gallery w:val="placeholder"/>
        </w:category>
        <w:types>
          <w:type w:val="bbPlcHdr"/>
        </w:types>
        <w:behaviors>
          <w:behavior w:val="content"/>
        </w:behaviors>
        <w:guid w:val="{8037F29D-F2CF-4CF9-B084-25BBAF0DBC3D}"/>
      </w:docPartPr>
      <w:docPartBody>
        <w:p w:rsidR="00000000" w:rsidRDefault="000C7333">
          <w:pPr>
            <w:pStyle w:val="92BF3A923EFA4DD299228258D25EA6F0"/>
          </w:pPr>
          <w:r w:rsidRPr="004178DA">
            <w:rPr>
              <w:lang w:bidi="fr-FR"/>
            </w:rPr>
            <w:t>789</w:t>
          </w:r>
        </w:p>
      </w:docPartBody>
    </w:docPart>
    <w:docPart>
      <w:docPartPr>
        <w:name w:val="F5AFB1DE316B4F9EAAC7CFB02E8AE2E8"/>
        <w:category>
          <w:name w:val="Général"/>
          <w:gallery w:val="placeholder"/>
        </w:category>
        <w:types>
          <w:type w:val="bbPlcHdr"/>
        </w:types>
        <w:behaviors>
          <w:behavior w:val="content"/>
        </w:behaviors>
        <w:guid w:val="{28A81971-0578-45BE-A1E5-62DAB0E2FC8A}"/>
      </w:docPartPr>
      <w:docPartBody>
        <w:p w:rsidR="00000000" w:rsidRDefault="000C7333">
          <w:pPr>
            <w:pStyle w:val="F5AFB1DE316B4F9EAAC7CFB02E8AE2E8"/>
          </w:pPr>
          <w:r w:rsidRPr="004178DA">
            <w:rPr>
              <w:lang w:bidi="fr-FR"/>
            </w:rPr>
            <w:t>789</w:t>
          </w:r>
        </w:p>
      </w:docPartBody>
    </w:docPart>
    <w:docPart>
      <w:docPartPr>
        <w:name w:val="C519EEDC17CA45D6A3A8B5222F8002F8"/>
        <w:category>
          <w:name w:val="Général"/>
          <w:gallery w:val="placeholder"/>
        </w:category>
        <w:types>
          <w:type w:val="bbPlcHdr"/>
        </w:types>
        <w:behaviors>
          <w:behavior w:val="content"/>
        </w:behaviors>
        <w:guid w:val="{21306445-6DCB-40F6-9016-AE08909CA666}"/>
      </w:docPartPr>
      <w:docPartBody>
        <w:p w:rsidR="00000000" w:rsidRDefault="000C7333">
          <w:pPr>
            <w:pStyle w:val="C519EEDC17CA45D6A3A8B5222F8002F8"/>
          </w:pPr>
          <w:r w:rsidRPr="004178DA">
            <w:rPr>
              <w:lang w:bidi="fr-FR"/>
            </w:rPr>
            <w:t>789</w:t>
          </w:r>
        </w:p>
      </w:docPartBody>
    </w:docPart>
    <w:docPart>
      <w:docPartPr>
        <w:name w:val="015F882689A1479993DBB58CCBCC13E7"/>
        <w:category>
          <w:name w:val="Général"/>
          <w:gallery w:val="placeholder"/>
        </w:category>
        <w:types>
          <w:type w:val="bbPlcHdr"/>
        </w:types>
        <w:behaviors>
          <w:behavior w:val="content"/>
        </w:behaviors>
        <w:guid w:val="{8951D918-7F12-4B64-95D0-4DAAB726CCA9}"/>
      </w:docPartPr>
      <w:docPartBody>
        <w:p w:rsidR="00000000" w:rsidRDefault="000C7333">
          <w:pPr>
            <w:pStyle w:val="015F882689A1479993DBB58CCBCC13E7"/>
          </w:pPr>
          <w:r w:rsidRPr="004178DA">
            <w:rPr>
              <w:lang w:bidi="fr-FR"/>
            </w:rPr>
            <w:t>789</w:t>
          </w:r>
        </w:p>
      </w:docPartBody>
    </w:docPart>
    <w:docPart>
      <w:docPartPr>
        <w:name w:val="1B42B455B53C4FBDAD0846B3D086F03E"/>
        <w:category>
          <w:name w:val="Général"/>
          <w:gallery w:val="placeholder"/>
        </w:category>
        <w:types>
          <w:type w:val="bbPlcHdr"/>
        </w:types>
        <w:behaviors>
          <w:behavior w:val="content"/>
        </w:behaviors>
        <w:guid w:val="{3A47838E-30FB-4FEC-BB1E-A07F788A2EEF}"/>
      </w:docPartPr>
      <w:docPartBody>
        <w:p w:rsidR="00000000" w:rsidRDefault="000C7333">
          <w:pPr>
            <w:pStyle w:val="1B42B455B53C4FBDAD0846B3D086F03E"/>
          </w:pPr>
          <w:r w:rsidRPr="004178DA">
            <w:rPr>
              <w:lang w:bidi="fr-FR"/>
            </w:rPr>
            <w:t>En-tête de ligne</w:t>
          </w:r>
        </w:p>
      </w:docPartBody>
    </w:docPart>
    <w:docPart>
      <w:docPartPr>
        <w:name w:val="A1D30C7165C647F3910AF03D03FD9644"/>
        <w:category>
          <w:name w:val="Général"/>
          <w:gallery w:val="placeholder"/>
        </w:category>
        <w:types>
          <w:type w:val="bbPlcHdr"/>
        </w:types>
        <w:behaviors>
          <w:behavior w:val="content"/>
        </w:behaviors>
        <w:guid w:val="{A45B59B5-10E4-4A94-BA80-1BBA4F9BE601}"/>
      </w:docPartPr>
      <w:docPartBody>
        <w:p w:rsidR="00000000" w:rsidRDefault="000C7333">
          <w:pPr>
            <w:pStyle w:val="A1D30C7165C647F3910AF03D03FD9644"/>
          </w:pPr>
          <w:r w:rsidRPr="004178DA">
            <w:rPr>
              <w:lang w:bidi="fr-FR"/>
            </w:rPr>
            <w:t>123</w:t>
          </w:r>
        </w:p>
      </w:docPartBody>
    </w:docPart>
    <w:docPart>
      <w:docPartPr>
        <w:name w:val="C3A533B8842B49A7A11E987E66B8422D"/>
        <w:category>
          <w:name w:val="Général"/>
          <w:gallery w:val="placeholder"/>
        </w:category>
        <w:types>
          <w:type w:val="bbPlcHdr"/>
        </w:types>
        <w:behaviors>
          <w:behavior w:val="content"/>
        </w:behaviors>
        <w:guid w:val="{C3174722-054C-4B13-A607-DA9ACA4079DD}"/>
      </w:docPartPr>
      <w:docPartBody>
        <w:p w:rsidR="00000000" w:rsidRDefault="000C7333">
          <w:pPr>
            <w:pStyle w:val="C3A533B8842B49A7A11E987E66B8422D"/>
          </w:pPr>
          <w:r w:rsidRPr="004178DA">
            <w:rPr>
              <w:lang w:bidi="fr-FR"/>
            </w:rPr>
            <w:t>123</w:t>
          </w:r>
        </w:p>
      </w:docPartBody>
    </w:docPart>
    <w:docPart>
      <w:docPartPr>
        <w:name w:val="048E552ACF7C42BCA5DC9F2C37881F17"/>
        <w:category>
          <w:name w:val="Général"/>
          <w:gallery w:val="placeholder"/>
        </w:category>
        <w:types>
          <w:type w:val="bbPlcHdr"/>
        </w:types>
        <w:behaviors>
          <w:behavior w:val="content"/>
        </w:behaviors>
        <w:guid w:val="{595D9AFD-3D37-462D-95B2-A65013A23B25}"/>
      </w:docPartPr>
      <w:docPartBody>
        <w:p w:rsidR="00000000" w:rsidRDefault="000C7333">
          <w:pPr>
            <w:pStyle w:val="048E552ACF7C42BCA5DC9F2C37881F17"/>
          </w:pPr>
          <w:r w:rsidRPr="004178DA">
            <w:rPr>
              <w:lang w:bidi="fr-FR"/>
            </w:rPr>
            <w:t>123</w:t>
          </w:r>
        </w:p>
      </w:docPartBody>
    </w:docPart>
    <w:docPart>
      <w:docPartPr>
        <w:name w:val="589B36BB2EA24CD285AF7A131B51EEE8"/>
        <w:category>
          <w:name w:val="Général"/>
          <w:gallery w:val="placeholder"/>
        </w:category>
        <w:types>
          <w:type w:val="bbPlcHdr"/>
        </w:types>
        <w:behaviors>
          <w:behavior w:val="content"/>
        </w:behaviors>
        <w:guid w:val="{1C630F3D-40EE-4646-9FE2-71F218282F11}"/>
      </w:docPartPr>
      <w:docPartBody>
        <w:p w:rsidR="00000000" w:rsidRDefault="000C7333">
          <w:pPr>
            <w:pStyle w:val="589B36BB2EA24CD285AF7A131B51EEE8"/>
          </w:pPr>
          <w:r w:rsidRPr="004178DA">
            <w:rPr>
              <w:lang w:bidi="fr-FR"/>
            </w:rPr>
            <w:t>123</w:t>
          </w:r>
        </w:p>
      </w:docPartBody>
    </w:docPart>
    <w:docPart>
      <w:docPartPr>
        <w:name w:val="E26C21BD1A8343B59A59F1AB63B69079"/>
        <w:category>
          <w:name w:val="Général"/>
          <w:gallery w:val="placeholder"/>
        </w:category>
        <w:types>
          <w:type w:val="bbPlcHdr"/>
        </w:types>
        <w:behaviors>
          <w:behavior w:val="content"/>
        </w:behaviors>
        <w:guid w:val="{08A49263-3442-451A-A0E8-FA18E34E0FAF}"/>
      </w:docPartPr>
      <w:docPartBody>
        <w:p w:rsidR="00000000" w:rsidRDefault="000C7333">
          <w:pPr>
            <w:pStyle w:val="E26C21BD1A8343B59A59F1AB63B69079"/>
          </w:pPr>
          <w:r w:rsidRPr="004178DA">
            <w:rPr>
              <w:lang w:bidi="fr-FR"/>
            </w:rPr>
            <w:t>En-tête de ligne</w:t>
          </w:r>
        </w:p>
      </w:docPartBody>
    </w:docPart>
    <w:docPart>
      <w:docPartPr>
        <w:name w:val="6BBA4FEB655D4BBA938056FFE56D3AE6"/>
        <w:category>
          <w:name w:val="Général"/>
          <w:gallery w:val="placeholder"/>
        </w:category>
        <w:types>
          <w:type w:val="bbPlcHdr"/>
        </w:types>
        <w:behaviors>
          <w:behavior w:val="content"/>
        </w:behaviors>
        <w:guid w:val="{6665E7E9-8D15-4B80-9A90-81BF6D00641D}"/>
      </w:docPartPr>
      <w:docPartBody>
        <w:p w:rsidR="00000000" w:rsidRDefault="000C7333">
          <w:pPr>
            <w:pStyle w:val="6BBA4FEB655D4BBA938056FFE56D3AE6"/>
          </w:pPr>
          <w:r w:rsidRPr="004178DA">
            <w:rPr>
              <w:lang w:bidi="fr-FR"/>
            </w:rPr>
            <w:t>456</w:t>
          </w:r>
        </w:p>
      </w:docPartBody>
    </w:docPart>
    <w:docPart>
      <w:docPartPr>
        <w:name w:val="BE68FE11BD914299A7D113B74C87080F"/>
        <w:category>
          <w:name w:val="Général"/>
          <w:gallery w:val="placeholder"/>
        </w:category>
        <w:types>
          <w:type w:val="bbPlcHdr"/>
        </w:types>
        <w:behaviors>
          <w:behavior w:val="content"/>
        </w:behaviors>
        <w:guid w:val="{B9CA55BE-D34A-4C4B-BA03-8C8795F78182}"/>
      </w:docPartPr>
      <w:docPartBody>
        <w:p w:rsidR="00000000" w:rsidRDefault="000C7333">
          <w:pPr>
            <w:pStyle w:val="BE68FE11BD914299A7D113B74C87080F"/>
          </w:pPr>
          <w:r w:rsidRPr="004178DA">
            <w:rPr>
              <w:lang w:bidi="fr-FR"/>
            </w:rPr>
            <w:t>456</w:t>
          </w:r>
        </w:p>
      </w:docPartBody>
    </w:docPart>
    <w:docPart>
      <w:docPartPr>
        <w:name w:val="7C210D0655D54308BC45D3CCE923BFBC"/>
        <w:category>
          <w:name w:val="Général"/>
          <w:gallery w:val="placeholder"/>
        </w:category>
        <w:types>
          <w:type w:val="bbPlcHdr"/>
        </w:types>
        <w:behaviors>
          <w:behavior w:val="content"/>
        </w:behaviors>
        <w:guid w:val="{2622ECB2-14C2-430D-80AC-D8F5224A7CE3}"/>
      </w:docPartPr>
      <w:docPartBody>
        <w:p w:rsidR="00000000" w:rsidRDefault="000C7333">
          <w:pPr>
            <w:pStyle w:val="7C210D0655D54308BC45D3CCE923BFBC"/>
          </w:pPr>
          <w:r w:rsidRPr="004178DA">
            <w:rPr>
              <w:lang w:bidi="fr-FR"/>
            </w:rPr>
            <w:t>456</w:t>
          </w:r>
        </w:p>
      </w:docPartBody>
    </w:docPart>
    <w:docPart>
      <w:docPartPr>
        <w:name w:val="55D0E0E824FE4E07A5B0E4484F86938C"/>
        <w:category>
          <w:name w:val="Général"/>
          <w:gallery w:val="placeholder"/>
        </w:category>
        <w:types>
          <w:type w:val="bbPlcHdr"/>
        </w:types>
        <w:behaviors>
          <w:behavior w:val="content"/>
        </w:behaviors>
        <w:guid w:val="{0B2EEEDD-5121-4C2D-BE70-1013A1636678}"/>
      </w:docPartPr>
      <w:docPartBody>
        <w:p w:rsidR="00000000" w:rsidRDefault="000C7333">
          <w:pPr>
            <w:pStyle w:val="55D0E0E824FE4E07A5B0E4484F86938C"/>
          </w:pPr>
          <w:r w:rsidRPr="004178DA">
            <w:rPr>
              <w:lang w:bidi="fr-FR"/>
            </w:rPr>
            <w:t>456</w:t>
          </w:r>
        </w:p>
      </w:docPartBody>
    </w:docPart>
    <w:docPart>
      <w:docPartPr>
        <w:name w:val="712E240E64A846F5BD8ECD9B672F17B2"/>
        <w:category>
          <w:name w:val="Général"/>
          <w:gallery w:val="placeholder"/>
        </w:category>
        <w:types>
          <w:type w:val="bbPlcHdr"/>
        </w:types>
        <w:behaviors>
          <w:behavior w:val="content"/>
        </w:behaviors>
        <w:guid w:val="{0A07C6D0-C50C-4C8C-BD94-E142D7C34133}"/>
      </w:docPartPr>
      <w:docPartBody>
        <w:p w:rsidR="00000000" w:rsidRDefault="000C7333">
          <w:pPr>
            <w:pStyle w:val="712E240E64A846F5BD8ECD9B672F17B2"/>
          </w:pPr>
          <w:r w:rsidRPr="004178DA">
            <w:rPr>
              <w:lang w:bidi="fr-FR"/>
            </w:rPr>
            <w:t>En-tête de ligne</w:t>
          </w:r>
        </w:p>
      </w:docPartBody>
    </w:docPart>
    <w:docPart>
      <w:docPartPr>
        <w:name w:val="91D986C341634B1EB11232B64105618D"/>
        <w:category>
          <w:name w:val="Général"/>
          <w:gallery w:val="placeholder"/>
        </w:category>
        <w:types>
          <w:type w:val="bbPlcHdr"/>
        </w:types>
        <w:behaviors>
          <w:behavior w:val="content"/>
        </w:behaviors>
        <w:guid w:val="{22F82FE1-0BE0-4918-8565-619F06836D20}"/>
      </w:docPartPr>
      <w:docPartBody>
        <w:p w:rsidR="00000000" w:rsidRDefault="000C7333">
          <w:pPr>
            <w:pStyle w:val="91D986C341634B1EB11232B64105618D"/>
          </w:pPr>
          <w:r w:rsidRPr="004178DA">
            <w:rPr>
              <w:lang w:bidi="fr-FR"/>
            </w:rPr>
            <w:t>789</w:t>
          </w:r>
        </w:p>
      </w:docPartBody>
    </w:docPart>
    <w:docPart>
      <w:docPartPr>
        <w:name w:val="DDE495B4BF2142F3A5AB3F4F86157880"/>
        <w:category>
          <w:name w:val="Général"/>
          <w:gallery w:val="placeholder"/>
        </w:category>
        <w:types>
          <w:type w:val="bbPlcHdr"/>
        </w:types>
        <w:behaviors>
          <w:behavior w:val="content"/>
        </w:behaviors>
        <w:guid w:val="{76C7D839-0D38-4C2D-ACB0-6420222C421D}"/>
      </w:docPartPr>
      <w:docPartBody>
        <w:p w:rsidR="00000000" w:rsidRDefault="000C7333">
          <w:pPr>
            <w:pStyle w:val="DDE495B4BF2142F3A5AB3F4F86157880"/>
          </w:pPr>
          <w:r w:rsidRPr="004178DA">
            <w:rPr>
              <w:lang w:bidi="fr-FR"/>
            </w:rPr>
            <w:t>789</w:t>
          </w:r>
        </w:p>
      </w:docPartBody>
    </w:docPart>
    <w:docPart>
      <w:docPartPr>
        <w:name w:val="D702A8E3D4414BDD81AF09C19EC1C0EA"/>
        <w:category>
          <w:name w:val="Général"/>
          <w:gallery w:val="placeholder"/>
        </w:category>
        <w:types>
          <w:type w:val="bbPlcHdr"/>
        </w:types>
        <w:behaviors>
          <w:behavior w:val="content"/>
        </w:behaviors>
        <w:guid w:val="{413F1D60-024F-45CA-9DF8-4488CC907A0C}"/>
      </w:docPartPr>
      <w:docPartBody>
        <w:p w:rsidR="00000000" w:rsidRDefault="000C7333">
          <w:pPr>
            <w:pStyle w:val="D702A8E3D4414BDD81AF09C19EC1C0EA"/>
          </w:pPr>
          <w:r w:rsidRPr="004178DA">
            <w:rPr>
              <w:lang w:bidi="fr-FR"/>
            </w:rPr>
            <w:t>789</w:t>
          </w:r>
        </w:p>
      </w:docPartBody>
    </w:docPart>
    <w:docPart>
      <w:docPartPr>
        <w:name w:val="9A2A0307D3624744BCA2F29CC76835AB"/>
        <w:category>
          <w:name w:val="Général"/>
          <w:gallery w:val="placeholder"/>
        </w:category>
        <w:types>
          <w:type w:val="bbPlcHdr"/>
        </w:types>
        <w:behaviors>
          <w:behavior w:val="content"/>
        </w:behaviors>
        <w:guid w:val="{320ABC91-5709-4295-95DB-F6AA48A53AFC}"/>
      </w:docPartPr>
      <w:docPartBody>
        <w:p w:rsidR="00000000" w:rsidRDefault="000C7333">
          <w:pPr>
            <w:pStyle w:val="9A2A0307D3624744BCA2F29CC76835AB"/>
          </w:pPr>
          <w:r w:rsidRPr="004178DA">
            <w:rPr>
              <w:lang w:bidi="fr-FR"/>
            </w:rPr>
            <w:t>789</w:t>
          </w:r>
        </w:p>
      </w:docPartBody>
    </w:docPart>
    <w:docPart>
      <w:docPartPr>
        <w:name w:val="C3FF5BD1148E4DBB8C3599E0BBA5053B"/>
        <w:category>
          <w:name w:val="Général"/>
          <w:gallery w:val="placeholder"/>
        </w:category>
        <w:types>
          <w:type w:val="bbPlcHdr"/>
        </w:types>
        <w:behaviors>
          <w:behavior w:val="content"/>
        </w:behaviors>
        <w:guid w:val="{719A64E8-D4DE-4E34-BF16-F0A8F7040554}"/>
      </w:docPartPr>
      <w:docPartBody>
        <w:p w:rsidR="00000000" w:rsidRDefault="000C7333">
          <w:pPr>
            <w:pStyle w:val="C3FF5BD1148E4DBB8C3599E0BBA5053B"/>
          </w:pPr>
          <w:r w:rsidRPr="004178DA">
            <w:rPr>
              <w:lang w:bidi="fr-FR"/>
            </w:rPr>
            <w:t>[Placez tous les tableaux de</w:t>
          </w:r>
          <w:r w:rsidRPr="004178DA">
            <w:rPr>
              <w:lang w:bidi="fr-FR"/>
            </w:rPr>
            <w:t xml:space="preserve"> votre document dans une section dédiée aux tableaux figurant après les références (et, le cas échéant, les notes de bas de page). Commencez une nouvelle page pour chaque tableau, incluez un numéro et un titre de tableau pour chacun d’eux, comme illustré d</w:t>
          </w:r>
          <w:r w:rsidRPr="004178DA">
            <w:rPr>
              <w:lang w:bidi="fr-FR"/>
            </w:rPr>
            <w:t>ans cette page. Le texte explicatif figure dans une note qui suit le tableau, comme celle-ci. Utilisez le style Tableau/Figure, disponible sous l’onglet Accueil dans la galerie Styles pour définir l’espacement entre le tableau et la note. Les tableaux au f</w:t>
          </w:r>
          <w:r w:rsidRPr="004178DA">
            <w:rPr>
              <w:lang w:bidi="fr-FR"/>
            </w:rPr>
            <w:t>ormat APA peuvent utiliser un interligne simple ou 1,5. Incluez un titre pour chaque ligne et colonne, même si le contenu peut sembler évident. Un style de tableau par défaut a été configuré pour ce modèle correspondant à des instructions de l’APA. Pour in</w:t>
          </w:r>
          <w:r w:rsidRPr="004178DA">
            <w:rPr>
              <w:lang w:bidi="fr-FR"/>
            </w:rPr>
            <w:t>sérer un tableau, sous l’onglet Insertion, cliquez sur Tableau.]</w:t>
          </w:r>
        </w:p>
      </w:docPartBody>
    </w:docPart>
    <w:docPart>
      <w:docPartPr>
        <w:name w:val="3B23C987D70F4270AEA4749B870F9AB5"/>
        <w:category>
          <w:name w:val="Général"/>
          <w:gallery w:val="placeholder"/>
        </w:category>
        <w:types>
          <w:type w:val="bbPlcHdr"/>
        </w:types>
        <w:behaviors>
          <w:behavior w:val="content"/>
        </w:behaviors>
        <w:guid w:val="{57894796-BD3D-4B96-9151-569E9CA8CA82}"/>
      </w:docPartPr>
      <w:docPartBody>
        <w:p w:rsidR="00000000" w:rsidRDefault="000C7333">
          <w:pPr>
            <w:pStyle w:val="3B23C987D70F4270AEA4749B870F9AB5"/>
          </w:pPr>
          <w:r w:rsidRPr="004178DA">
            <w:rPr>
              <w:lang w:bidi="fr-FR"/>
            </w:rPr>
            <w:t>Titre des figures :</w:t>
          </w:r>
        </w:p>
      </w:docPartBody>
    </w:docPart>
    <w:docPart>
      <w:docPartPr>
        <w:name w:val="232BE6C0053747D58243AC6AF822DFA4"/>
        <w:category>
          <w:name w:val="Général"/>
          <w:gallery w:val="placeholder"/>
        </w:category>
        <w:types>
          <w:type w:val="bbPlcHdr"/>
        </w:types>
        <w:behaviors>
          <w:behavior w:val="content"/>
        </w:behaviors>
        <w:guid w:val="{9CEBFDAF-1E33-4995-A82B-35DAE3617C4E}"/>
      </w:docPartPr>
      <w:docPartBody>
        <w:p w:rsidR="00000000" w:rsidRDefault="000C7333">
          <w:pPr>
            <w:pStyle w:val="232BE6C0053747D58243AC6AF822DFA4"/>
          </w:pPr>
          <w:r w:rsidRPr="004178DA">
            <w:rPr>
              <w:lang w:bidi="fr-FR"/>
            </w:rPr>
            <w:t>[Incluez tous les chiffres dans leur propre section après les références (et les notes de bas de page et tableaux, le cas échéant). Incluez une légende numérotée pour chaq</w:t>
          </w:r>
          <w:r w:rsidRPr="004178DA">
            <w:rPr>
              <w:lang w:bidi="fr-FR"/>
            </w:rPr>
            <w:t>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3"/>
    <w:rsid w:val="000C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C879B914B47DCA5ED7617935CDEA5">
    <w:name w:val="3C6C879B914B47DCA5ED7617935CDEA5"/>
  </w:style>
  <w:style w:type="paragraph" w:customStyle="1" w:styleId="7F0A7A30AF5A42EFAFCEECB6106D9DE6">
    <w:name w:val="7F0A7A30AF5A42EFAFCEECB6106D9DE6"/>
  </w:style>
  <w:style w:type="paragraph" w:customStyle="1" w:styleId="6045ABA9367F401195AE97A932487393">
    <w:name w:val="6045ABA9367F401195AE97A932487393"/>
  </w:style>
  <w:style w:type="paragraph" w:customStyle="1" w:styleId="D7E78389228A42B8AAFCB4B7C6B3E4C9">
    <w:name w:val="D7E78389228A42B8AAFCB4B7C6B3E4C9"/>
  </w:style>
  <w:style w:type="paragraph" w:customStyle="1" w:styleId="50DDB92DADD84C49A868FCE8526D45A6">
    <w:name w:val="50DDB92DADD84C49A868FCE8526D45A6"/>
  </w:style>
  <w:style w:type="paragraph" w:customStyle="1" w:styleId="4F7009225CD847A3A0C1CBA478CD942C">
    <w:name w:val="4F7009225CD847A3A0C1CBA478CD942C"/>
  </w:style>
  <w:style w:type="character" w:styleId="Accentuation">
    <w:name w:val="Emphasis"/>
    <w:basedOn w:val="Policepardfaut"/>
    <w:uiPriority w:val="4"/>
    <w:unhideWhenUsed/>
    <w:qFormat/>
    <w:rPr>
      <w:rFonts w:asciiTheme="minorHAnsi" w:hAnsiTheme="minorHAnsi"/>
      <w:i/>
      <w:iCs/>
      <w:sz w:val="24"/>
    </w:rPr>
  </w:style>
  <w:style w:type="paragraph" w:customStyle="1" w:styleId="C75AE714294D4D908195A7AC1C59151C">
    <w:name w:val="C75AE714294D4D908195A7AC1C59151C"/>
  </w:style>
  <w:style w:type="paragraph" w:customStyle="1" w:styleId="EFF2DE4138724DE6A2DDFD02F366C3D1">
    <w:name w:val="EFF2DE4138724DE6A2DDFD02F366C3D1"/>
  </w:style>
  <w:style w:type="paragraph" w:customStyle="1" w:styleId="834040C7226E4559A1F473BF2A53C864">
    <w:name w:val="834040C7226E4559A1F473BF2A53C864"/>
  </w:style>
  <w:style w:type="paragraph" w:customStyle="1" w:styleId="AC426C1B8571484AA92E6F73899FDDC0">
    <w:name w:val="AC426C1B8571484AA92E6F73899FDDC0"/>
  </w:style>
  <w:style w:type="paragraph" w:customStyle="1" w:styleId="522B532DDC3545E98AFAE839101037D5">
    <w:name w:val="522B532DDC3545E98AFAE839101037D5"/>
  </w:style>
  <w:style w:type="paragraph" w:customStyle="1" w:styleId="A398465E7B0149D1B1A230F5A2913B49">
    <w:name w:val="A398465E7B0149D1B1A230F5A2913B49"/>
  </w:style>
  <w:style w:type="paragraph" w:customStyle="1" w:styleId="E612C174AB644A0A9BF015B00A3334B0">
    <w:name w:val="E612C174AB644A0A9BF015B00A3334B0"/>
  </w:style>
  <w:style w:type="paragraph" w:customStyle="1" w:styleId="03D8907CD37D4F29B3AD3859B0DF42D4">
    <w:name w:val="03D8907CD37D4F29B3AD3859B0DF42D4"/>
  </w:style>
  <w:style w:type="paragraph" w:customStyle="1" w:styleId="0F1E64B022EC4040A959441D1231A13E">
    <w:name w:val="0F1E64B022EC4040A959441D1231A13E"/>
  </w:style>
  <w:style w:type="paragraph" w:customStyle="1" w:styleId="492FE8D192834197A7743706C7804395">
    <w:name w:val="492FE8D192834197A7743706C7804395"/>
  </w:style>
  <w:style w:type="paragraph" w:customStyle="1" w:styleId="8F8194D3BC314514940940F85421F753">
    <w:name w:val="8F8194D3BC314514940940F85421F753"/>
  </w:style>
  <w:style w:type="paragraph" w:customStyle="1" w:styleId="4B1EC20B75A14FFFB447DAE7B888D45A">
    <w:name w:val="4B1EC20B75A14FFFB447DAE7B888D45A"/>
  </w:style>
  <w:style w:type="paragraph" w:customStyle="1" w:styleId="7E8F901AA3884F4F87244D5B114D87B4">
    <w:name w:val="7E8F901AA3884F4F87244D5B114D87B4"/>
  </w:style>
  <w:style w:type="paragraph" w:customStyle="1" w:styleId="FBA7237369C54988BBAEF32C488A5266">
    <w:name w:val="FBA7237369C54988BBAEF32C488A5266"/>
  </w:style>
  <w:style w:type="paragraph" w:customStyle="1" w:styleId="F2C663C209774E8D9377E288B2C45ED1">
    <w:name w:val="F2C663C209774E8D9377E288B2C45ED1"/>
  </w:style>
  <w:style w:type="paragraph" w:customStyle="1" w:styleId="C21A835FD35F4F2D8F9FC57A1D16E0E2">
    <w:name w:val="C21A835FD35F4F2D8F9FC57A1D16E0E2"/>
  </w:style>
  <w:style w:type="paragraph" w:customStyle="1" w:styleId="DE478DF804944A4B9FB97CB2A21C5AC4">
    <w:name w:val="DE478DF804944A4B9FB97CB2A21C5AC4"/>
  </w:style>
  <w:style w:type="paragraph" w:customStyle="1" w:styleId="2C7BAB72FF064841BE7C3ACDE9A919CC">
    <w:name w:val="2C7BAB72FF064841BE7C3ACDE9A919CC"/>
  </w:style>
  <w:style w:type="paragraph" w:customStyle="1" w:styleId="3612760FBC4446CBADD3D11CA0299457">
    <w:name w:val="3612760FBC4446CBADD3D11CA0299457"/>
  </w:style>
  <w:style w:type="paragraph" w:customStyle="1" w:styleId="640BF1EB1BB24ED08D24A4DEDE0448BC">
    <w:name w:val="640BF1EB1BB24ED08D24A4DEDE0448BC"/>
  </w:style>
  <w:style w:type="paragraph" w:customStyle="1" w:styleId="1515A4B639374D3D987DA5B97268D071">
    <w:name w:val="1515A4B639374D3D987DA5B97268D071"/>
  </w:style>
  <w:style w:type="paragraph" w:customStyle="1" w:styleId="AF4402D6CAA54AFB8A7C4E3B2E501F54">
    <w:name w:val="AF4402D6CAA54AFB8A7C4E3B2E501F54"/>
  </w:style>
  <w:style w:type="paragraph" w:customStyle="1" w:styleId="FDB6CFD1B61B43EDBD151073067EE5FC">
    <w:name w:val="FDB6CFD1B61B43EDBD151073067EE5FC"/>
  </w:style>
  <w:style w:type="paragraph" w:customStyle="1" w:styleId="22A3E29209654587A3CB0150FA8C60B1">
    <w:name w:val="22A3E29209654587A3CB0150FA8C60B1"/>
  </w:style>
  <w:style w:type="paragraph" w:customStyle="1" w:styleId="B84D45E52957496AA12ED8BA5EDAEB37">
    <w:name w:val="B84D45E52957496AA12ED8BA5EDAEB37"/>
  </w:style>
  <w:style w:type="paragraph" w:customStyle="1" w:styleId="2D12FB8A916442EFA569B2092E961CBD">
    <w:name w:val="2D12FB8A916442EFA569B2092E961CBD"/>
  </w:style>
  <w:style w:type="paragraph" w:customStyle="1" w:styleId="7B4FEB1A1A1E47C48C584F7FC482E677">
    <w:name w:val="7B4FEB1A1A1E47C48C584F7FC482E677"/>
  </w:style>
  <w:style w:type="paragraph" w:customStyle="1" w:styleId="56E4042651A943B49993217E99B66E1D">
    <w:name w:val="56E4042651A943B49993217E99B66E1D"/>
  </w:style>
  <w:style w:type="paragraph" w:customStyle="1" w:styleId="A8E47A371FD5422F82486E1C40C05DBE">
    <w:name w:val="A8E47A371FD5422F82486E1C40C05DBE"/>
  </w:style>
  <w:style w:type="paragraph" w:customStyle="1" w:styleId="3FB5836B10F3494684E0CF5126F5C772">
    <w:name w:val="3FB5836B10F3494684E0CF5126F5C772"/>
  </w:style>
  <w:style w:type="paragraph" w:customStyle="1" w:styleId="91183DB68BA44F578D5387DB70B68132">
    <w:name w:val="91183DB68BA44F578D5387DB70B68132"/>
  </w:style>
  <w:style w:type="paragraph" w:customStyle="1" w:styleId="C1678B25BDEF4DEC9DB1C5C537662344">
    <w:name w:val="C1678B25BDEF4DEC9DB1C5C537662344"/>
  </w:style>
  <w:style w:type="paragraph" w:customStyle="1" w:styleId="C178807385B844289EA74B490A44A24B">
    <w:name w:val="C178807385B844289EA74B490A44A24B"/>
  </w:style>
  <w:style w:type="paragraph" w:customStyle="1" w:styleId="0AE622AD660748C2BED1C09FFBFDCBED">
    <w:name w:val="0AE622AD660748C2BED1C09FFBFDCBED"/>
  </w:style>
  <w:style w:type="paragraph" w:customStyle="1" w:styleId="62FA3976F3AB4A2684A7E4651BE64EC8">
    <w:name w:val="62FA3976F3AB4A2684A7E4651BE64EC8"/>
  </w:style>
  <w:style w:type="paragraph" w:customStyle="1" w:styleId="92BF3A923EFA4DD299228258D25EA6F0">
    <w:name w:val="92BF3A923EFA4DD299228258D25EA6F0"/>
  </w:style>
  <w:style w:type="paragraph" w:customStyle="1" w:styleId="F5AFB1DE316B4F9EAAC7CFB02E8AE2E8">
    <w:name w:val="F5AFB1DE316B4F9EAAC7CFB02E8AE2E8"/>
  </w:style>
  <w:style w:type="paragraph" w:customStyle="1" w:styleId="C519EEDC17CA45D6A3A8B5222F8002F8">
    <w:name w:val="C519EEDC17CA45D6A3A8B5222F8002F8"/>
  </w:style>
  <w:style w:type="paragraph" w:customStyle="1" w:styleId="015F882689A1479993DBB58CCBCC13E7">
    <w:name w:val="015F882689A1479993DBB58CCBCC13E7"/>
  </w:style>
  <w:style w:type="paragraph" w:customStyle="1" w:styleId="1B42B455B53C4FBDAD0846B3D086F03E">
    <w:name w:val="1B42B455B53C4FBDAD0846B3D086F03E"/>
  </w:style>
  <w:style w:type="paragraph" w:customStyle="1" w:styleId="A1D30C7165C647F3910AF03D03FD9644">
    <w:name w:val="A1D30C7165C647F3910AF03D03FD9644"/>
  </w:style>
  <w:style w:type="paragraph" w:customStyle="1" w:styleId="C3A533B8842B49A7A11E987E66B8422D">
    <w:name w:val="C3A533B8842B49A7A11E987E66B8422D"/>
  </w:style>
  <w:style w:type="paragraph" w:customStyle="1" w:styleId="048E552ACF7C42BCA5DC9F2C37881F17">
    <w:name w:val="048E552ACF7C42BCA5DC9F2C37881F17"/>
  </w:style>
  <w:style w:type="paragraph" w:customStyle="1" w:styleId="589B36BB2EA24CD285AF7A131B51EEE8">
    <w:name w:val="589B36BB2EA24CD285AF7A131B51EEE8"/>
  </w:style>
  <w:style w:type="paragraph" w:customStyle="1" w:styleId="E26C21BD1A8343B59A59F1AB63B69079">
    <w:name w:val="E26C21BD1A8343B59A59F1AB63B69079"/>
  </w:style>
  <w:style w:type="paragraph" w:customStyle="1" w:styleId="6BBA4FEB655D4BBA938056FFE56D3AE6">
    <w:name w:val="6BBA4FEB655D4BBA938056FFE56D3AE6"/>
  </w:style>
  <w:style w:type="paragraph" w:customStyle="1" w:styleId="BE68FE11BD914299A7D113B74C87080F">
    <w:name w:val="BE68FE11BD914299A7D113B74C87080F"/>
  </w:style>
  <w:style w:type="paragraph" w:customStyle="1" w:styleId="7C210D0655D54308BC45D3CCE923BFBC">
    <w:name w:val="7C210D0655D54308BC45D3CCE923BFBC"/>
  </w:style>
  <w:style w:type="paragraph" w:customStyle="1" w:styleId="55D0E0E824FE4E07A5B0E4484F86938C">
    <w:name w:val="55D0E0E824FE4E07A5B0E4484F86938C"/>
  </w:style>
  <w:style w:type="paragraph" w:customStyle="1" w:styleId="712E240E64A846F5BD8ECD9B672F17B2">
    <w:name w:val="712E240E64A846F5BD8ECD9B672F17B2"/>
  </w:style>
  <w:style w:type="paragraph" w:customStyle="1" w:styleId="91D986C341634B1EB11232B64105618D">
    <w:name w:val="91D986C341634B1EB11232B64105618D"/>
  </w:style>
  <w:style w:type="paragraph" w:customStyle="1" w:styleId="DDE495B4BF2142F3A5AB3F4F86157880">
    <w:name w:val="DDE495B4BF2142F3A5AB3F4F86157880"/>
  </w:style>
  <w:style w:type="paragraph" w:customStyle="1" w:styleId="D702A8E3D4414BDD81AF09C19EC1C0EA">
    <w:name w:val="D702A8E3D4414BDD81AF09C19EC1C0EA"/>
  </w:style>
  <w:style w:type="paragraph" w:customStyle="1" w:styleId="9A2A0307D3624744BCA2F29CC76835AB">
    <w:name w:val="9A2A0307D3624744BCA2F29CC76835AB"/>
  </w:style>
  <w:style w:type="paragraph" w:customStyle="1" w:styleId="C3FF5BD1148E4DBB8C3599E0BBA5053B">
    <w:name w:val="C3FF5BD1148E4DBB8C3599E0BBA5053B"/>
  </w:style>
  <w:style w:type="paragraph" w:customStyle="1" w:styleId="3B23C987D70F4270AEA4749B870F9AB5">
    <w:name w:val="3B23C987D70F4270AEA4749B870F9AB5"/>
  </w:style>
  <w:style w:type="paragraph" w:customStyle="1" w:styleId="232BE6C0053747D58243AC6AF822DFA4">
    <w:name w:val="232BE6C0053747D58243AC6AF822DF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DF9BE044-ABF3-46A0-ADEE-7A65C5E7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Template>
  <TotalTime>92</TotalTime>
  <Pages>12</Pages>
  <Words>1960</Words>
  <Characters>11178</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sur la conférence AI Demystification Schlumberger</dc:title>
  <dc:subject/>
  <dc:creator>Guillaume</dc:creator>
  <cp:keywords/>
  <dc:description/>
  <cp:lastModifiedBy>Guillaume</cp:lastModifiedBy>
  <cp:revision>1</cp:revision>
  <dcterms:created xsi:type="dcterms:W3CDTF">2020-11-23T11:04:00Z</dcterms:created>
  <dcterms:modified xsi:type="dcterms:W3CDTF">2020-11-23T12:36:00Z</dcterms:modified>
</cp:coreProperties>
</file>